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EA3487" w14:textId="77777777" w:rsidR="00C6532B" w:rsidRPr="009B10BC" w:rsidRDefault="00A55A4C">
      <w:pPr>
        <w:pStyle w:val="Ttulo1"/>
        <w:rPr>
          <w:sz w:val="96"/>
        </w:rPr>
      </w:pPr>
      <w:r w:rsidRPr="00A55A4C">
        <w:rPr>
          <w:rFonts w:ascii="Times New Roman" w:eastAsia="Times New Roman" w:hAnsi="Times New Roman" w:cs="Times New Roman"/>
          <w:noProof/>
          <w:color w:val="auto"/>
          <w:sz w:val="24"/>
          <w:szCs w:val="24"/>
          <w:lang w:val="es-ES_tradnl" w:eastAsia="es-ES_tradnl"/>
        </w:rPr>
        <w:drawing>
          <wp:anchor distT="0" distB="0" distL="114300" distR="114300" simplePos="0" relativeHeight="251658240" behindDoc="0" locked="0" layoutInCell="1" allowOverlap="1" wp14:anchorId="7B13AB44" wp14:editId="3C9E46C4">
            <wp:simplePos x="0" y="0"/>
            <wp:positionH relativeFrom="column">
              <wp:posOffset>-748665</wp:posOffset>
            </wp:positionH>
            <wp:positionV relativeFrom="paragraph">
              <wp:posOffset>459740</wp:posOffset>
            </wp:positionV>
            <wp:extent cx="4094480" cy="2047240"/>
            <wp:effectExtent l="0" t="0" r="0" b="10160"/>
            <wp:wrapNone/>
            <wp:docPr id="2" name="Imagen 2" descr="0110510-jsf-logo.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110510-jsf-logo.tif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94480" cy="2047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EDFF7A" w14:textId="77777777" w:rsidR="009B10BC" w:rsidRPr="009B10BC" w:rsidRDefault="009B10BC" w:rsidP="009B10BC">
      <w:pPr>
        <w:rPr>
          <w:b/>
          <w:sz w:val="32"/>
        </w:rPr>
      </w:pPr>
      <w:r w:rsidRPr="009B10BC">
        <w:rPr>
          <w:b/>
          <w:sz w:val="32"/>
        </w:rPr>
        <w:t>Ejercicios Básicos</w:t>
      </w:r>
    </w:p>
    <w:p w14:paraId="2A6EBC78" w14:textId="77777777" w:rsidR="00C6532B" w:rsidRPr="00BD386E" w:rsidRDefault="009B10BC">
      <w:pPr>
        <w:pStyle w:val="Ttulo2"/>
      </w:pPr>
      <w:r>
        <w:t xml:space="preserve">Ejercicio #1 Inicio de un proyecto con JSF </w:t>
      </w:r>
    </w:p>
    <w:p w14:paraId="75411691" w14:textId="77777777" w:rsidR="00A55A4C" w:rsidRDefault="009B10BC" w:rsidP="000B519D">
      <w:pPr>
        <w:jc w:val="both"/>
      </w:pPr>
      <w:r w:rsidRPr="000B519D">
        <w:rPr>
          <w:b/>
        </w:rPr>
        <w:t>Objetivo</w:t>
      </w:r>
      <w:r w:rsidR="00FD6864">
        <w:t>: Crear un proyecto Maven que pueda ser desplegado en un servidor de aplicaciones (Jboss preferentemente) que implemente la tecnología JSF.</w:t>
      </w:r>
    </w:p>
    <w:p w14:paraId="5D0BA3BF" w14:textId="77777777" w:rsidR="00727BEC" w:rsidRDefault="00FD6864" w:rsidP="000B519D">
      <w:pPr>
        <w:jc w:val="both"/>
        <w:rPr>
          <w:rFonts w:ascii="Times New Roman" w:eastAsia="Times New Roman" w:hAnsi="Times New Roman" w:cs="Times New Roman"/>
          <w:color w:val="auto"/>
          <w:sz w:val="24"/>
          <w:szCs w:val="24"/>
          <w:lang w:eastAsia="es-ES_tradnl"/>
        </w:rPr>
      </w:pPr>
      <w:r>
        <w:t>El resultado será similar al siguiente:</w:t>
      </w:r>
      <w:r w:rsidR="00727BEC" w:rsidRPr="00727BEC">
        <w:rPr>
          <w:rFonts w:ascii="Times New Roman" w:eastAsia="Times New Roman" w:hAnsi="Times New Roman" w:cs="Times New Roman"/>
          <w:color w:val="auto"/>
          <w:sz w:val="24"/>
          <w:szCs w:val="24"/>
          <w:lang w:eastAsia="es-ES_tradnl"/>
        </w:rPr>
        <w:t xml:space="preserve"> </w:t>
      </w:r>
    </w:p>
    <w:p w14:paraId="2295C5F5" w14:textId="77777777" w:rsidR="00727BEC" w:rsidRDefault="00727BEC" w:rsidP="00727BEC">
      <w:pPr>
        <w:jc w:val="center"/>
      </w:pPr>
      <w:r w:rsidRPr="00727BEC">
        <w:rPr>
          <w:rFonts w:ascii="Times New Roman" w:eastAsia="Times New Roman" w:hAnsi="Times New Roman" w:cs="Times New Roman"/>
          <w:noProof/>
          <w:color w:val="auto"/>
          <w:sz w:val="24"/>
          <w:szCs w:val="24"/>
          <w:lang w:val="es-ES_tradnl" w:eastAsia="es-ES_tradnl"/>
        </w:rPr>
        <w:drawing>
          <wp:inline distT="0" distB="0" distL="0" distR="0" wp14:anchorId="3BA010F3" wp14:editId="06B7189E">
            <wp:extent cx="6189345" cy="2256790"/>
            <wp:effectExtent l="0" t="0" r="8255"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9345" cy="2256790"/>
                    </a:xfrm>
                    <a:prstGeom prst="rect">
                      <a:avLst/>
                    </a:prstGeom>
                  </pic:spPr>
                </pic:pic>
              </a:graphicData>
            </a:graphic>
          </wp:inline>
        </w:drawing>
      </w:r>
    </w:p>
    <w:p w14:paraId="66D80D3C" w14:textId="77777777" w:rsidR="00727BEC" w:rsidRDefault="00727BEC" w:rsidP="00727BEC">
      <w:pPr>
        <w:pStyle w:val="Descripcin"/>
        <w:jc w:val="center"/>
        <w:rPr>
          <w:rFonts w:ascii="Times New Roman" w:eastAsia="Times New Roman" w:hAnsi="Times New Roman" w:cs="Times New Roman"/>
          <w:color w:val="auto"/>
          <w:sz w:val="24"/>
          <w:szCs w:val="24"/>
          <w:lang w:eastAsia="es-ES_tradnl"/>
        </w:rPr>
      </w:pPr>
      <w:r>
        <w:tab/>
        <w:t xml:space="preserve">Ilustración </w:t>
      </w:r>
      <w:r>
        <w:fldChar w:fldCharType="begin"/>
      </w:r>
      <w:r>
        <w:instrText xml:space="preserve"> SEQ Ilustración \* ARABIC </w:instrText>
      </w:r>
      <w:r>
        <w:fldChar w:fldCharType="separate"/>
      </w:r>
      <w:r w:rsidR="00030B14">
        <w:rPr>
          <w:noProof/>
        </w:rPr>
        <w:t>1</w:t>
      </w:r>
      <w:r>
        <w:fldChar w:fldCharType="end"/>
      </w:r>
      <w:r>
        <w:t xml:space="preserve"> - Resultado esperado del ejercicio 1</w:t>
      </w:r>
    </w:p>
    <w:p w14:paraId="0980B0B5" w14:textId="77777777" w:rsidR="00FD6864" w:rsidRPr="00727BEC" w:rsidRDefault="00FD6864" w:rsidP="00727BEC">
      <w:pPr>
        <w:tabs>
          <w:tab w:val="left" w:pos="2370"/>
        </w:tabs>
      </w:pPr>
    </w:p>
    <w:p w14:paraId="2907D789" w14:textId="77777777" w:rsidR="002E142A" w:rsidRDefault="002E142A">
      <w:r>
        <w:br w:type="page"/>
      </w:r>
    </w:p>
    <w:p w14:paraId="2CE47D0F" w14:textId="77777777" w:rsidR="00C6532B" w:rsidRDefault="002E142A" w:rsidP="002E142A">
      <w:r>
        <w:lastRenderedPageBreak/>
        <w:t>Pasos a seguir:</w:t>
      </w:r>
    </w:p>
    <w:p w14:paraId="549E7D91" w14:textId="77777777" w:rsidR="002E142A" w:rsidRDefault="002E142A" w:rsidP="002E142A">
      <w:pPr>
        <w:pStyle w:val="Prrafodelista"/>
        <w:numPr>
          <w:ilvl w:val="0"/>
          <w:numId w:val="8"/>
        </w:numPr>
      </w:pPr>
      <w:r>
        <w:t>Creación de un proyecto Maven con ayuda del IDE NetBeans como se muestra a continuación:</w:t>
      </w:r>
    </w:p>
    <w:p w14:paraId="5F440AB3" w14:textId="77777777" w:rsidR="000B519D" w:rsidRDefault="000B519D" w:rsidP="000B519D">
      <w:pPr>
        <w:pStyle w:val="Prrafodelista"/>
        <w:keepNext/>
        <w:jc w:val="center"/>
      </w:pPr>
      <w:r w:rsidRPr="000B519D">
        <w:rPr>
          <w:noProof/>
          <w:lang w:val="es-ES_tradnl" w:eastAsia="es-ES_tradnl"/>
        </w:rPr>
        <w:drawing>
          <wp:inline distT="0" distB="0" distL="0" distR="0" wp14:anchorId="4BD23C49" wp14:editId="5B5F904A">
            <wp:extent cx="4662105" cy="2872740"/>
            <wp:effectExtent l="0" t="0" r="1206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9144" cy="2889401"/>
                    </a:xfrm>
                    <a:prstGeom prst="rect">
                      <a:avLst/>
                    </a:prstGeom>
                  </pic:spPr>
                </pic:pic>
              </a:graphicData>
            </a:graphic>
          </wp:inline>
        </w:drawing>
      </w:r>
    </w:p>
    <w:p w14:paraId="505B6BDD" w14:textId="76933D8C" w:rsidR="002E142A" w:rsidRDefault="000B519D" w:rsidP="000B519D">
      <w:pPr>
        <w:pStyle w:val="Descripcin"/>
        <w:jc w:val="center"/>
      </w:pPr>
      <w:r>
        <w:t xml:space="preserve">Ilustración </w:t>
      </w:r>
      <w:r>
        <w:fldChar w:fldCharType="begin"/>
      </w:r>
      <w:r>
        <w:instrText xml:space="preserve"> SEQ Ilustración \* ARABIC </w:instrText>
      </w:r>
      <w:r>
        <w:fldChar w:fldCharType="separate"/>
      </w:r>
      <w:r w:rsidR="00030B14">
        <w:rPr>
          <w:noProof/>
        </w:rPr>
        <w:t>2</w:t>
      </w:r>
      <w:r>
        <w:fldChar w:fldCharType="end"/>
      </w:r>
      <w:r>
        <w:t xml:space="preserve"> - Creación del proyecto con el </w:t>
      </w:r>
      <w:r w:rsidR="00540111">
        <w:t>arquetipo</w:t>
      </w:r>
      <w:r>
        <w:t xml:space="preserve"> Maven Archetype Plugin</w:t>
      </w:r>
    </w:p>
    <w:p w14:paraId="5E45DA45" w14:textId="77777777" w:rsidR="000B519D" w:rsidRDefault="000B519D" w:rsidP="000B519D">
      <w:pPr>
        <w:jc w:val="both"/>
        <w:rPr>
          <w:i/>
        </w:rPr>
      </w:pPr>
      <w:r w:rsidRPr="000B519D">
        <w:rPr>
          <w:i/>
        </w:rPr>
        <w:t xml:space="preserve">Nota: este arquetipo ha sido utilizado anteriormente y también puede </w:t>
      </w:r>
      <w:r>
        <w:rPr>
          <w:i/>
        </w:rPr>
        <w:t>implementarse</w:t>
      </w:r>
      <w:r w:rsidRPr="000B519D">
        <w:rPr>
          <w:i/>
        </w:rPr>
        <w:t xml:space="preserve"> por medio de otros IDE´s como Eclipse o por medio de la terminal utilizando los comandos de Maven vistos al inicio del curso.</w:t>
      </w:r>
    </w:p>
    <w:p w14:paraId="38D372DE" w14:textId="519DF386" w:rsidR="000B519D" w:rsidRDefault="000B519D" w:rsidP="000B519D">
      <w:pPr>
        <w:pStyle w:val="Prrafodelista"/>
        <w:numPr>
          <w:ilvl w:val="0"/>
          <w:numId w:val="8"/>
        </w:numPr>
        <w:jc w:val="both"/>
      </w:pPr>
      <w:r>
        <w:t xml:space="preserve">Configurar el proyecto Maven proporcionando Nombre, </w:t>
      </w:r>
      <w:r w:rsidR="00540111">
        <w:t>ArtifactId,</w:t>
      </w:r>
      <w:r>
        <w:t xml:space="preserve"> GroupId y la versión</w:t>
      </w:r>
    </w:p>
    <w:p w14:paraId="22EA7469" w14:textId="77777777" w:rsidR="000B519D" w:rsidRDefault="000B519D" w:rsidP="000B519D">
      <w:pPr>
        <w:pStyle w:val="Prrafodelista"/>
        <w:keepNext/>
        <w:jc w:val="center"/>
      </w:pPr>
      <w:r w:rsidRPr="000B519D">
        <w:rPr>
          <w:noProof/>
          <w:lang w:val="es-ES_tradnl" w:eastAsia="es-ES_tradnl"/>
        </w:rPr>
        <w:drawing>
          <wp:inline distT="0" distB="0" distL="0" distR="0" wp14:anchorId="7C2F4391" wp14:editId="3C4005F7">
            <wp:extent cx="4664014" cy="2860040"/>
            <wp:effectExtent l="0" t="0" r="10160" b="1016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74880" cy="2866703"/>
                    </a:xfrm>
                    <a:prstGeom prst="rect">
                      <a:avLst/>
                    </a:prstGeom>
                  </pic:spPr>
                </pic:pic>
              </a:graphicData>
            </a:graphic>
          </wp:inline>
        </w:drawing>
      </w:r>
    </w:p>
    <w:p w14:paraId="178097BE" w14:textId="77777777" w:rsidR="000B519D" w:rsidRDefault="000B519D" w:rsidP="000B519D">
      <w:pPr>
        <w:pStyle w:val="Descripcin"/>
        <w:jc w:val="center"/>
      </w:pPr>
      <w:r>
        <w:t xml:space="preserve">Ilustración </w:t>
      </w:r>
      <w:r>
        <w:fldChar w:fldCharType="begin"/>
      </w:r>
      <w:r>
        <w:instrText xml:space="preserve"> SEQ Ilustración \* ARABIC </w:instrText>
      </w:r>
      <w:r>
        <w:fldChar w:fldCharType="separate"/>
      </w:r>
      <w:r w:rsidR="00030B14">
        <w:rPr>
          <w:noProof/>
        </w:rPr>
        <w:t>3</w:t>
      </w:r>
      <w:r>
        <w:fldChar w:fldCharType="end"/>
      </w:r>
      <w:r>
        <w:t xml:space="preserve"> - Configuración de proyecto Maven</w:t>
      </w:r>
    </w:p>
    <w:p w14:paraId="3B4A2552" w14:textId="77777777" w:rsidR="000B519D" w:rsidRPr="000B519D" w:rsidRDefault="000B519D" w:rsidP="000B519D">
      <w:pPr>
        <w:pStyle w:val="Prrafodelista"/>
        <w:numPr>
          <w:ilvl w:val="0"/>
          <w:numId w:val="8"/>
        </w:numPr>
        <w:rPr>
          <w:szCs w:val="18"/>
        </w:rPr>
      </w:pPr>
      <w:r>
        <w:lastRenderedPageBreak/>
        <w:t>Elija el servidor de aplicaciones web de su preferencia:</w:t>
      </w:r>
    </w:p>
    <w:p w14:paraId="268697B4" w14:textId="77777777" w:rsidR="000B519D" w:rsidRDefault="000B519D" w:rsidP="000B519D">
      <w:pPr>
        <w:pStyle w:val="Prrafodelista"/>
        <w:keepNext/>
        <w:jc w:val="center"/>
      </w:pPr>
      <w:r w:rsidRPr="000B519D">
        <w:rPr>
          <w:noProof/>
          <w:lang w:val="es-ES_tradnl" w:eastAsia="es-ES_tradnl"/>
        </w:rPr>
        <w:drawing>
          <wp:inline distT="0" distB="0" distL="0" distR="0" wp14:anchorId="49FB4B2A" wp14:editId="487F6871">
            <wp:extent cx="4864735" cy="302954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6528" cy="3061796"/>
                    </a:xfrm>
                    <a:prstGeom prst="rect">
                      <a:avLst/>
                    </a:prstGeom>
                  </pic:spPr>
                </pic:pic>
              </a:graphicData>
            </a:graphic>
          </wp:inline>
        </w:drawing>
      </w:r>
    </w:p>
    <w:p w14:paraId="147690DC" w14:textId="77777777" w:rsidR="000B519D" w:rsidRDefault="000B519D" w:rsidP="000B519D">
      <w:pPr>
        <w:pStyle w:val="Descripcin"/>
        <w:jc w:val="center"/>
      </w:pPr>
      <w:r>
        <w:t xml:space="preserve">Ilustración </w:t>
      </w:r>
      <w:r>
        <w:fldChar w:fldCharType="begin"/>
      </w:r>
      <w:r>
        <w:instrText xml:space="preserve"> SEQ Ilustración \* ARABIC </w:instrText>
      </w:r>
      <w:r>
        <w:fldChar w:fldCharType="separate"/>
      </w:r>
      <w:r w:rsidR="00030B14">
        <w:rPr>
          <w:noProof/>
        </w:rPr>
        <w:t>4</w:t>
      </w:r>
      <w:r>
        <w:fldChar w:fldCharType="end"/>
      </w:r>
      <w:r>
        <w:t xml:space="preserve"> - Elección de servidor web</w:t>
      </w:r>
    </w:p>
    <w:p w14:paraId="23A011CE" w14:textId="77777777" w:rsidR="000B519D" w:rsidRDefault="000B519D" w:rsidP="000B519D">
      <w:pPr>
        <w:pStyle w:val="Prrafodelista"/>
      </w:pPr>
      <w:r>
        <w:t>Para los ejercicios que se presentan en el curso utilizaré el servidor Jboss manejado desde la terminal del sistema. Los ejercicios pueden desplegarse en Jboss, GlasFish, Apache Tomcat, etc.</w:t>
      </w:r>
    </w:p>
    <w:p w14:paraId="4ED7C30F" w14:textId="77777777" w:rsidR="000B519D" w:rsidRDefault="000B519D" w:rsidP="000B519D">
      <w:pPr>
        <w:pStyle w:val="Prrafodelista"/>
      </w:pPr>
    </w:p>
    <w:p w14:paraId="4662EB45" w14:textId="77777777" w:rsidR="000B519D" w:rsidRDefault="00223C2E" w:rsidP="00223C2E">
      <w:pPr>
        <w:pStyle w:val="Prrafodelista"/>
        <w:numPr>
          <w:ilvl w:val="0"/>
          <w:numId w:val="8"/>
        </w:numPr>
        <w:rPr>
          <w:szCs w:val="18"/>
        </w:rPr>
      </w:pPr>
      <w:r>
        <w:rPr>
          <w:szCs w:val="18"/>
        </w:rPr>
        <w:t>Rev</w:t>
      </w:r>
      <w:r w:rsidR="00427A5F">
        <w:rPr>
          <w:szCs w:val="18"/>
        </w:rPr>
        <w:t>isar la arquitectura creada por l</w:t>
      </w:r>
      <w:r>
        <w:rPr>
          <w:szCs w:val="18"/>
        </w:rPr>
        <w:t>a herramienta Maven:</w:t>
      </w:r>
    </w:p>
    <w:p w14:paraId="5BE88138" w14:textId="77777777" w:rsidR="00427A5F" w:rsidRDefault="00223C2E" w:rsidP="00427A5F">
      <w:pPr>
        <w:pStyle w:val="Prrafodelista"/>
        <w:keepNext/>
        <w:jc w:val="center"/>
      </w:pPr>
      <w:r w:rsidRPr="00223C2E">
        <w:rPr>
          <w:noProof/>
          <w:szCs w:val="18"/>
          <w:lang w:val="es-ES_tradnl" w:eastAsia="es-ES_tradnl"/>
        </w:rPr>
        <w:drawing>
          <wp:inline distT="0" distB="0" distL="0" distR="0" wp14:anchorId="5EC503F6" wp14:editId="4735DF11">
            <wp:extent cx="6189345" cy="2326005"/>
            <wp:effectExtent l="0" t="0" r="8255"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9345" cy="2326005"/>
                    </a:xfrm>
                    <a:prstGeom prst="rect">
                      <a:avLst/>
                    </a:prstGeom>
                  </pic:spPr>
                </pic:pic>
              </a:graphicData>
            </a:graphic>
          </wp:inline>
        </w:drawing>
      </w:r>
    </w:p>
    <w:p w14:paraId="01B2224E" w14:textId="77777777" w:rsidR="00223C2E" w:rsidRDefault="00427A5F" w:rsidP="00427A5F">
      <w:pPr>
        <w:pStyle w:val="Descripcin"/>
        <w:jc w:val="center"/>
      </w:pPr>
      <w:r>
        <w:t xml:space="preserve">Ilustración </w:t>
      </w:r>
      <w:r>
        <w:fldChar w:fldCharType="begin"/>
      </w:r>
      <w:r>
        <w:instrText xml:space="preserve"> SEQ Ilustración \* ARABIC </w:instrText>
      </w:r>
      <w:r>
        <w:fldChar w:fldCharType="separate"/>
      </w:r>
      <w:r w:rsidR="00030B14">
        <w:rPr>
          <w:noProof/>
        </w:rPr>
        <w:t>5</w:t>
      </w:r>
      <w:r>
        <w:fldChar w:fldCharType="end"/>
      </w:r>
      <w:r>
        <w:t xml:space="preserve"> - Arquitectura Web creada por Maven</w:t>
      </w:r>
    </w:p>
    <w:p w14:paraId="29DABF76" w14:textId="77777777" w:rsidR="00427A5F" w:rsidRDefault="00427A5F" w:rsidP="00427A5F"/>
    <w:p w14:paraId="47EFE364" w14:textId="77777777" w:rsidR="00427A5F" w:rsidRDefault="00427A5F" w:rsidP="00427A5F"/>
    <w:p w14:paraId="58F355C8" w14:textId="77777777" w:rsidR="00427A5F" w:rsidRDefault="00427A5F" w:rsidP="00427A5F"/>
    <w:p w14:paraId="0A2ECD6D" w14:textId="58E5D543" w:rsidR="00427A5F" w:rsidRDefault="00427A5F" w:rsidP="00427A5F">
      <w:pPr>
        <w:pStyle w:val="Prrafodelista"/>
        <w:numPr>
          <w:ilvl w:val="0"/>
          <w:numId w:val="8"/>
        </w:numPr>
      </w:pPr>
      <w:r>
        <w:lastRenderedPageBreak/>
        <w:t xml:space="preserve">Abrir el archivo </w:t>
      </w:r>
      <w:r w:rsidR="00540111" w:rsidRPr="00427A5F">
        <w:rPr>
          <w:b/>
          <w:i/>
        </w:rPr>
        <w:t>pom.xml</w:t>
      </w:r>
      <w:r w:rsidR="00540111">
        <w:rPr>
          <w:b/>
          <w:i/>
        </w:rPr>
        <w:t xml:space="preserve"> </w:t>
      </w:r>
      <w:r w:rsidR="00540111">
        <w:t>y</w:t>
      </w:r>
      <w:r>
        <w:t xml:space="preserve"> agregar las siguientes dependencias:</w:t>
      </w:r>
    </w:p>
    <w:p w14:paraId="408B7410" w14:textId="77777777" w:rsidR="00427A5F" w:rsidRPr="00427A5F" w:rsidRDefault="00427A5F" w:rsidP="00427A5F">
      <w:pPr>
        <w:pStyle w:val="Prrafodelista"/>
        <w:numPr>
          <w:ilvl w:val="0"/>
          <w:numId w:val="10"/>
        </w:numPr>
        <w:rPr>
          <w:b/>
          <w:i/>
        </w:rPr>
      </w:pPr>
      <w:r w:rsidRPr="00427A5F">
        <w:rPr>
          <w:b/>
          <w:i/>
        </w:rPr>
        <w:t>jsf-impl.jar</w:t>
      </w:r>
    </w:p>
    <w:p w14:paraId="40F05CC2" w14:textId="77777777" w:rsidR="00427A5F" w:rsidRPr="00427A5F" w:rsidRDefault="00427A5F" w:rsidP="00427A5F">
      <w:pPr>
        <w:pStyle w:val="Prrafodelista"/>
        <w:numPr>
          <w:ilvl w:val="0"/>
          <w:numId w:val="10"/>
        </w:numPr>
        <w:rPr>
          <w:b/>
          <w:i/>
        </w:rPr>
      </w:pPr>
      <w:r w:rsidRPr="00427A5F">
        <w:rPr>
          <w:b/>
          <w:i/>
        </w:rPr>
        <w:t>jsf-api.jar</w:t>
      </w:r>
    </w:p>
    <w:p w14:paraId="60235B3C" w14:textId="77777777" w:rsidR="00427A5F" w:rsidRPr="00427A5F" w:rsidRDefault="00427A5F" w:rsidP="00427A5F">
      <w:pPr>
        <w:pStyle w:val="Prrafodelista"/>
        <w:numPr>
          <w:ilvl w:val="0"/>
          <w:numId w:val="10"/>
        </w:numPr>
        <w:rPr>
          <w:b/>
          <w:i/>
        </w:rPr>
      </w:pPr>
      <w:r w:rsidRPr="00427A5F">
        <w:rPr>
          <w:b/>
          <w:i/>
        </w:rPr>
        <w:t>javax.servlet.jar</w:t>
      </w:r>
    </w:p>
    <w:p w14:paraId="4770080E" w14:textId="77777777" w:rsidR="00427A5F" w:rsidRDefault="00427A5F" w:rsidP="00427A5F">
      <w:pPr>
        <w:pStyle w:val="Prrafodelista"/>
        <w:numPr>
          <w:ilvl w:val="0"/>
          <w:numId w:val="10"/>
        </w:numPr>
        <w:rPr>
          <w:b/>
          <w:i/>
        </w:rPr>
      </w:pPr>
      <w:r w:rsidRPr="00427A5F">
        <w:rPr>
          <w:b/>
          <w:i/>
        </w:rPr>
        <w:t>javax.servlet.jsp</w:t>
      </w:r>
    </w:p>
    <w:p w14:paraId="2FF1D335" w14:textId="77777777" w:rsidR="00427A5F" w:rsidRDefault="00427A5F" w:rsidP="00427A5F">
      <w:pPr>
        <w:ind w:left="720"/>
      </w:pPr>
      <w:r>
        <w:t>Obteniendo el siguiente resultado:</w:t>
      </w:r>
    </w:p>
    <w:p w14:paraId="6B407516" w14:textId="77777777" w:rsidR="00B92813" w:rsidRDefault="00B92813" w:rsidP="00B92813">
      <w:pPr>
        <w:keepNext/>
        <w:ind w:left="720"/>
        <w:jc w:val="center"/>
      </w:pPr>
      <w:r w:rsidRPr="00B92813">
        <w:rPr>
          <w:noProof/>
          <w:lang w:val="es-ES_tradnl" w:eastAsia="es-ES_tradnl"/>
        </w:rPr>
        <w:drawing>
          <wp:inline distT="0" distB="0" distL="0" distR="0" wp14:anchorId="39FCC3FE" wp14:editId="30F7BE0B">
            <wp:extent cx="3398881" cy="4714883"/>
            <wp:effectExtent l="0" t="0" r="508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04498" cy="4722674"/>
                    </a:xfrm>
                    <a:prstGeom prst="rect">
                      <a:avLst/>
                    </a:prstGeom>
                  </pic:spPr>
                </pic:pic>
              </a:graphicData>
            </a:graphic>
          </wp:inline>
        </w:drawing>
      </w:r>
    </w:p>
    <w:p w14:paraId="22D8CF38" w14:textId="77777777" w:rsidR="00427A5F" w:rsidRDefault="00B92813" w:rsidP="00B92813">
      <w:pPr>
        <w:pStyle w:val="Descripcin"/>
        <w:jc w:val="center"/>
      </w:pPr>
      <w:r>
        <w:t xml:space="preserve">Ilustración </w:t>
      </w:r>
      <w:r>
        <w:fldChar w:fldCharType="begin"/>
      </w:r>
      <w:r>
        <w:instrText xml:space="preserve"> SEQ Ilustración \* ARABIC </w:instrText>
      </w:r>
      <w:r>
        <w:fldChar w:fldCharType="separate"/>
      </w:r>
      <w:r w:rsidR="00030B14">
        <w:rPr>
          <w:noProof/>
        </w:rPr>
        <w:t>6</w:t>
      </w:r>
      <w:r>
        <w:fldChar w:fldCharType="end"/>
      </w:r>
      <w:r>
        <w:t xml:space="preserve"> - Dependencias en pom.xml</w:t>
      </w:r>
    </w:p>
    <w:p w14:paraId="7292657E" w14:textId="77777777" w:rsidR="00814AC8" w:rsidRDefault="00814AC8" w:rsidP="00427A5F">
      <w:pPr>
        <w:ind w:left="720"/>
      </w:pPr>
      <w:r>
        <w:t>Nota: Podemos agregar las dependencias de dos formas:</w:t>
      </w:r>
    </w:p>
    <w:p w14:paraId="754C7DEB" w14:textId="77777777" w:rsidR="00814AC8" w:rsidRDefault="00814AC8" w:rsidP="00814AC8">
      <w:pPr>
        <w:pStyle w:val="Prrafodelista"/>
        <w:numPr>
          <w:ilvl w:val="0"/>
          <w:numId w:val="11"/>
        </w:numPr>
      </w:pPr>
      <w:r>
        <w:t>Escribiendo el código en el pom.xml</w:t>
      </w:r>
      <w:r w:rsidR="00C04DC9">
        <w:t xml:space="preserve"> realizando búsquedas </w:t>
      </w:r>
      <w:r w:rsidR="00B92813">
        <w:t xml:space="preserve">en </w:t>
      </w:r>
      <w:r w:rsidR="00C04DC9">
        <w:t>MvnRepository:</w:t>
      </w:r>
    </w:p>
    <w:p w14:paraId="128796FC" w14:textId="77777777" w:rsidR="00C04DC9" w:rsidRDefault="00351AAD" w:rsidP="00C04DC9">
      <w:pPr>
        <w:pStyle w:val="Prrafodelista"/>
        <w:ind w:left="1440"/>
      </w:pPr>
      <w:hyperlink r:id="rId14" w:history="1">
        <w:r w:rsidR="00B92813" w:rsidRPr="00E11698">
          <w:rPr>
            <w:rStyle w:val="Hipervnculo"/>
          </w:rPr>
          <w:t>https://mvnrepository.com/artifact/com.sun.faces/jsf-api/2.2.14</w:t>
        </w:r>
      </w:hyperlink>
    </w:p>
    <w:p w14:paraId="76B809B3" w14:textId="77777777" w:rsidR="00B92813" w:rsidRDefault="00B92813" w:rsidP="00C04DC9">
      <w:pPr>
        <w:pStyle w:val="Prrafodelista"/>
        <w:ind w:left="1440"/>
      </w:pPr>
    </w:p>
    <w:p w14:paraId="0D591529" w14:textId="77777777" w:rsidR="00B92813" w:rsidRDefault="00B92813" w:rsidP="00B92813"/>
    <w:p w14:paraId="2D8D868F" w14:textId="77777777" w:rsidR="00B92813" w:rsidRDefault="00B92813" w:rsidP="00B92813"/>
    <w:p w14:paraId="296FEC6D" w14:textId="3EB25EB8" w:rsidR="00814AC8" w:rsidRDefault="00540111" w:rsidP="00814AC8">
      <w:pPr>
        <w:pStyle w:val="Prrafodelista"/>
        <w:numPr>
          <w:ilvl w:val="0"/>
          <w:numId w:val="11"/>
        </w:numPr>
      </w:pPr>
      <w:r>
        <w:lastRenderedPageBreak/>
        <w:t>Clic</w:t>
      </w:r>
      <w:r w:rsidR="00814AC8">
        <w:t xml:space="preserve"> derecho sobre el código del pom.xml </w:t>
      </w:r>
      <w:r w:rsidR="00722740">
        <w:t xml:space="preserve">-&gt; </w:t>
      </w:r>
      <w:r w:rsidR="00276286">
        <w:t>Insert code -&gt; Dependency</w:t>
      </w:r>
    </w:p>
    <w:p w14:paraId="45CDC838" w14:textId="77777777" w:rsidR="0015122A" w:rsidRDefault="0015122A" w:rsidP="00B92813">
      <w:pPr>
        <w:keepNext/>
        <w:jc w:val="center"/>
      </w:pPr>
      <w:r w:rsidRPr="0015122A">
        <w:rPr>
          <w:noProof/>
          <w:lang w:val="es-ES_tradnl" w:eastAsia="es-ES_tradnl"/>
        </w:rPr>
        <w:drawing>
          <wp:inline distT="0" distB="0" distL="0" distR="0" wp14:anchorId="2B4277FA" wp14:editId="30016C57">
            <wp:extent cx="4846719" cy="3655799"/>
            <wp:effectExtent l="0" t="0" r="508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4572" cy="3684351"/>
                    </a:xfrm>
                    <a:prstGeom prst="rect">
                      <a:avLst/>
                    </a:prstGeom>
                  </pic:spPr>
                </pic:pic>
              </a:graphicData>
            </a:graphic>
          </wp:inline>
        </w:drawing>
      </w:r>
    </w:p>
    <w:p w14:paraId="0286F626" w14:textId="77777777" w:rsidR="00B92813" w:rsidRDefault="0015122A" w:rsidP="00B92813">
      <w:pPr>
        <w:pStyle w:val="Descripcin"/>
        <w:jc w:val="center"/>
      </w:pPr>
      <w:r>
        <w:t xml:space="preserve">Ilustración </w:t>
      </w:r>
      <w:r>
        <w:fldChar w:fldCharType="begin"/>
      </w:r>
      <w:r>
        <w:instrText xml:space="preserve"> SEQ Ilustración \* ARABIC </w:instrText>
      </w:r>
      <w:r>
        <w:fldChar w:fldCharType="separate"/>
      </w:r>
      <w:r w:rsidR="00030B14">
        <w:rPr>
          <w:noProof/>
        </w:rPr>
        <w:t>7</w:t>
      </w:r>
      <w:r>
        <w:fldChar w:fldCharType="end"/>
      </w:r>
      <w:r>
        <w:t xml:space="preserve"> - Agregando dependencias desde el asistente</w:t>
      </w:r>
    </w:p>
    <w:p w14:paraId="0E9DAF34" w14:textId="031C8317" w:rsidR="00B92813" w:rsidRPr="00B92813" w:rsidRDefault="00B92813" w:rsidP="00B92813">
      <w:pPr>
        <w:pStyle w:val="Descripcin"/>
        <w:jc w:val="center"/>
      </w:pPr>
      <w:r w:rsidRPr="00B92813">
        <w:t xml:space="preserve">Dar </w:t>
      </w:r>
      <w:r w:rsidR="00540111" w:rsidRPr="00B92813">
        <w:t>clic</w:t>
      </w:r>
      <w:r w:rsidRPr="00B92813">
        <w:t xml:space="preserve"> en</w:t>
      </w:r>
      <w:r>
        <w:t xml:space="preserve"> el botón </w:t>
      </w:r>
      <w:r w:rsidRPr="00B92813">
        <w:rPr>
          <w:b/>
        </w:rPr>
        <w:t>Clean and Build</w:t>
      </w:r>
      <w:r>
        <w:t xml:space="preserve">  </w:t>
      </w:r>
      <w:r w:rsidRPr="00B92813">
        <w:rPr>
          <w:noProof/>
          <w:lang w:val="es-ES_tradnl" w:eastAsia="es-ES_tradnl"/>
        </w:rPr>
        <w:drawing>
          <wp:inline distT="0" distB="0" distL="0" distR="0" wp14:anchorId="103F1D93" wp14:editId="605E3B2F">
            <wp:extent cx="457200" cy="33963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00" cy="339634"/>
                    </a:xfrm>
                    <a:prstGeom prst="rect">
                      <a:avLst/>
                    </a:prstGeom>
                  </pic:spPr>
                </pic:pic>
              </a:graphicData>
            </a:graphic>
          </wp:inline>
        </w:drawing>
      </w:r>
      <w:r>
        <w:t xml:space="preserve"> para descargar las bibliotecas necesarias especificadas en el pom.xml y observar los resultados como se muestra a continuación:</w:t>
      </w:r>
    </w:p>
    <w:p w14:paraId="5257157D" w14:textId="77777777" w:rsidR="00B92813" w:rsidRDefault="00B92813" w:rsidP="00B92813">
      <w:pPr>
        <w:pStyle w:val="Prrafodelista"/>
      </w:pPr>
    </w:p>
    <w:p w14:paraId="71E044B5" w14:textId="77777777" w:rsidR="00B92813" w:rsidRDefault="00B92813" w:rsidP="00B92813">
      <w:pPr>
        <w:pStyle w:val="Prrafodelista"/>
        <w:keepNext/>
        <w:jc w:val="center"/>
      </w:pPr>
      <w:r w:rsidRPr="00B92813">
        <w:rPr>
          <w:noProof/>
          <w:lang w:val="es-ES_tradnl" w:eastAsia="es-ES_tradnl"/>
        </w:rPr>
        <w:drawing>
          <wp:inline distT="0" distB="0" distL="0" distR="0" wp14:anchorId="21010926" wp14:editId="3FC8AA6E">
            <wp:extent cx="5306341" cy="2848885"/>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245" cy="2853128"/>
                    </a:xfrm>
                    <a:prstGeom prst="rect">
                      <a:avLst/>
                    </a:prstGeom>
                  </pic:spPr>
                </pic:pic>
              </a:graphicData>
            </a:graphic>
          </wp:inline>
        </w:drawing>
      </w:r>
    </w:p>
    <w:p w14:paraId="43B8CDF6" w14:textId="77777777" w:rsidR="00B92813" w:rsidRDefault="00B92813" w:rsidP="00B92813">
      <w:pPr>
        <w:pStyle w:val="Descripcin"/>
        <w:jc w:val="center"/>
      </w:pPr>
      <w:r>
        <w:t xml:space="preserve">Ilustración </w:t>
      </w:r>
      <w:r>
        <w:fldChar w:fldCharType="begin"/>
      </w:r>
      <w:r>
        <w:instrText xml:space="preserve"> SEQ Ilustración \* ARABIC </w:instrText>
      </w:r>
      <w:r>
        <w:fldChar w:fldCharType="separate"/>
      </w:r>
      <w:r w:rsidR="00030B14">
        <w:rPr>
          <w:noProof/>
        </w:rPr>
        <w:t>8</w:t>
      </w:r>
      <w:r>
        <w:fldChar w:fldCharType="end"/>
      </w:r>
      <w:r>
        <w:t xml:space="preserve"> - Bibliotecas agregadas al proyecto</w:t>
      </w:r>
    </w:p>
    <w:p w14:paraId="23C23A19" w14:textId="77777777" w:rsidR="00F848BA" w:rsidRDefault="00F81BF4" w:rsidP="00F81BF4">
      <w:pPr>
        <w:pStyle w:val="Prrafodelista"/>
        <w:numPr>
          <w:ilvl w:val="0"/>
          <w:numId w:val="8"/>
        </w:numPr>
      </w:pPr>
      <w:r>
        <w:lastRenderedPageBreak/>
        <w:t>Remplazar el index.jsp por un index.xhtml</w:t>
      </w:r>
    </w:p>
    <w:p w14:paraId="6D3BA1DA" w14:textId="77777777" w:rsidR="00F81BF4" w:rsidRDefault="00F81BF4" w:rsidP="00F81BF4">
      <w:pPr>
        <w:pStyle w:val="Prrafodelista"/>
        <w:keepNext/>
      </w:pPr>
      <w:r w:rsidRPr="00F81BF4">
        <w:rPr>
          <w:noProof/>
          <w:lang w:val="es-ES_tradnl" w:eastAsia="es-ES_tradnl"/>
        </w:rPr>
        <w:drawing>
          <wp:inline distT="0" distB="0" distL="0" distR="0" wp14:anchorId="1A116F6A" wp14:editId="29EBFA38">
            <wp:extent cx="5230675" cy="3903016"/>
            <wp:effectExtent l="0" t="0" r="1905"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1877" cy="3918836"/>
                    </a:xfrm>
                    <a:prstGeom prst="rect">
                      <a:avLst/>
                    </a:prstGeom>
                  </pic:spPr>
                </pic:pic>
              </a:graphicData>
            </a:graphic>
          </wp:inline>
        </w:drawing>
      </w:r>
    </w:p>
    <w:p w14:paraId="23BD210F" w14:textId="77777777" w:rsidR="00F81BF4" w:rsidRDefault="00F81BF4" w:rsidP="00F81BF4">
      <w:pPr>
        <w:pStyle w:val="Descripcin"/>
        <w:jc w:val="center"/>
      </w:pPr>
      <w:r>
        <w:t xml:space="preserve">Ilustración </w:t>
      </w:r>
      <w:r>
        <w:fldChar w:fldCharType="begin"/>
      </w:r>
      <w:r>
        <w:instrText xml:space="preserve"> SEQ Ilustración \* ARABIC </w:instrText>
      </w:r>
      <w:r>
        <w:fldChar w:fldCharType="separate"/>
      </w:r>
      <w:r w:rsidR="00030B14">
        <w:rPr>
          <w:noProof/>
        </w:rPr>
        <w:t>9</w:t>
      </w:r>
      <w:r>
        <w:fldChar w:fldCharType="end"/>
      </w:r>
      <w:r>
        <w:t xml:space="preserve"> - Nuestro primer Facelet</w:t>
      </w:r>
    </w:p>
    <w:p w14:paraId="29A9EF7A" w14:textId="77777777" w:rsidR="00F81BF4" w:rsidRDefault="00F81BF4" w:rsidP="00F81BF4">
      <w:pPr>
        <w:keepNext/>
        <w:jc w:val="center"/>
      </w:pPr>
      <w:r w:rsidRPr="00F81BF4">
        <w:rPr>
          <w:noProof/>
          <w:lang w:val="es-ES_tradnl" w:eastAsia="es-ES_tradnl"/>
        </w:rPr>
        <w:drawing>
          <wp:inline distT="0" distB="0" distL="0" distR="0" wp14:anchorId="5CEAFF79" wp14:editId="3E57A996">
            <wp:extent cx="5270170" cy="3397197"/>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611" cy="3397481"/>
                    </a:xfrm>
                    <a:prstGeom prst="rect">
                      <a:avLst/>
                    </a:prstGeom>
                  </pic:spPr>
                </pic:pic>
              </a:graphicData>
            </a:graphic>
          </wp:inline>
        </w:drawing>
      </w:r>
    </w:p>
    <w:p w14:paraId="7754E98B" w14:textId="77777777" w:rsidR="00F81BF4" w:rsidRDefault="00F81BF4" w:rsidP="00F81BF4">
      <w:pPr>
        <w:pStyle w:val="Descripcin"/>
        <w:jc w:val="center"/>
      </w:pPr>
      <w:r>
        <w:t xml:space="preserve">Ilustración </w:t>
      </w:r>
      <w:r>
        <w:fldChar w:fldCharType="begin"/>
      </w:r>
      <w:r>
        <w:instrText xml:space="preserve"> SEQ Ilustración \* ARABIC </w:instrText>
      </w:r>
      <w:r>
        <w:fldChar w:fldCharType="separate"/>
      </w:r>
      <w:r w:rsidR="00030B14">
        <w:rPr>
          <w:noProof/>
        </w:rPr>
        <w:t>10</w:t>
      </w:r>
      <w:r>
        <w:fldChar w:fldCharType="end"/>
      </w:r>
      <w:r>
        <w:t xml:space="preserve"> - Configuración del Facelet</w:t>
      </w:r>
    </w:p>
    <w:p w14:paraId="0F906B9D" w14:textId="77777777" w:rsidR="000C7766" w:rsidRDefault="000C7766" w:rsidP="000C7766">
      <w:pPr>
        <w:pStyle w:val="Prrafodelista"/>
        <w:numPr>
          <w:ilvl w:val="0"/>
          <w:numId w:val="8"/>
        </w:numPr>
      </w:pPr>
      <w:r>
        <w:lastRenderedPageBreak/>
        <w:t>Descripción de nuestro index.xhtml</w:t>
      </w:r>
    </w:p>
    <w:p w14:paraId="327D3217" w14:textId="77777777" w:rsidR="000C7766" w:rsidRDefault="000C7766" w:rsidP="000C7766">
      <w:pPr>
        <w:pStyle w:val="Prrafodelista"/>
        <w:jc w:val="center"/>
      </w:pPr>
      <w:r w:rsidRPr="000C7766">
        <w:rPr>
          <w:noProof/>
          <w:lang w:val="es-ES_tradnl" w:eastAsia="es-ES_tradnl"/>
        </w:rPr>
        <w:drawing>
          <wp:inline distT="0" distB="0" distL="0" distR="0" wp14:anchorId="1ABB7EC6" wp14:editId="25FB2A34">
            <wp:extent cx="6189345" cy="2371090"/>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9345" cy="2371090"/>
                    </a:xfrm>
                    <a:prstGeom prst="rect">
                      <a:avLst/>
                    </a:prstGeom>
                  </pic:spPr>
                </pic:pic>
              </a:graphicData>
            </a:graphic>
          </wp:inline>
        </w:drawing>
      </w:r>
    </w:p>
    <w:p w14:paraId="07F75DD9" w14:textId="77777777" w:rsidR="000C7766" w:rsidRDefault="000C7766" w:rsidP="000C7766">
      <w:pPr>
        <w:pStyle w:val="Prrafodelista"/>
        <w:jc w:val="center"/>
      </w:pPr>
    </w:p>
    <w:p w14:paraId="37D7F7DE" w14:textId="77777777" w:rsidR="000C7766" w:rsidRDefault="000C7766" w:rsidP="000C7766">
      <w:pPr>
        <w:pStyle w:val="Prrafodelista"/>
        <w:numPr>
          <w:ilvl w:val="0"/>
          <w:numId w:val="8"/>
        </w:numPr>
      </w:pPr>
      <w:r>
        <w:t>Remplazar el código del index.html por el siguiente:</w:t>
      </w:r>
    </w:p>
    <w:p w14:paraId="734CD5AA" w14:textId="77777777" w:rsidR="00A53034" w:rsidRDefault="00A53034" w:rsidP="00A53034">
      <w:pPr>
        <w:pStyle w:val="Prrafodelista"/>
        <w:keepNext/>
      </w:pPr>
      <w:r w:rsidRPr="00A53034">
        <w:rPr>
          <w:noProof/>
          <w:lang w:val="es-ES_tradnl" w:eastAsia="es-ES_tradnl"/>
        </w:rPr>
        <w:drawing>
          <wp:inline distT="0" distB="0" distL="0" distR="0" wp14:anchorId="4411B729" wp14:editId="76AC674C">
            <wp:extent cx="6189345" cy="2295525"/>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345" cy="2295525"/>
                    </a:xfrm>
                    <a:prstGeom prst="rect">
                      <a:avLst/>
                    </a:prstGeom>
                  </pic:spPr>
                </pic:pic>
              </a:graphicData>
            </a:graphic>
          </wp:inline>
        </w:drawing>
      </w:r>
    </w:p>
    <w:p w14:paraId="65ADC8AD" w14:textId="77777777" w:rsidR="000C7766" w:rsidRDefault="00A53034" w:rsidP="00A53034">
      <w:pPr>
        <w:pStyle w:val="Descripcin"/>
        <w:jc w:val="center"/>
      </w:pPr>
      <w:r>
        <w:t xml:space="preserve">Ilustración </w:t>
      </w:r>
      <w:r>
        <w:fldChar w:fldCharType="begin"/>
      </w:r>
      <w:r>
        <w:instrText xml:space="preserve"> SEQ Ilustración \* ARABIC </w:instrText>
      </w:r>
      <w:r>
        <w:fldChar w:fldCharType="separate"/>
      </w:r>
      <w:r w:rsidR="00030B14">
        <w:rPr>
          <w:noProof/>
        </w:rPr>
        <w:t>11</w:t>
      </w:r>
      <w:r>
        <w:fldChar w:fldCharType="end"/>
      </w:r>
      <w:r>
        <w:t xml:space="preserve"> - Nuevo index.xhtml con un formulario JSF</w:t>
      </w:r>
    </w:p>
    <w:p w14:paraId="56F880AB" w14:textId="77777777" w:rsidR="00EA040B" w:rsidRDefault="00EA040B" w:rsidP="00EA040B"/>
    <w:tbl>
      <w:tblPr>
        <w:tblW w:w="0" w:type="auto"/>
        <w:tblInd w:w="-108" w:type="dxa"/>
        <w:tblBorders>
          <w:top w:val="nil"/>
          <w:left w:val="nil"/>
          <w:right w:val="nil"/>
        </w:tblBorders>
        <w:tblLayout w:type="fixed"/>
        <w:tblLook w:val="0000" w:firstRow="0" w:lastRow="0" w:firstColumn="0" w:lastColumn="0" w:noHBand="0" w:noVBand="0"/>
      </w:tblPr>
      <w:tblGrid>
        <w:gridCol w:w="2988"/>
        <w:gridCol w:w="2880"/>
        <w:gridCol w:w="2880"/>
      </w:tblGrid>
      <w:tr w:rsidR="00FE01E9" w14:paraId="7A7964F1" w14:textId="77777777">
        <w:tc>
          <w:tcPr>
            <w:tcW w:w="2988" w:type="dxa"/>
            <w:tcMar>
              <w:top w:w="20" w:type="nil"/>
              <w:left w:w="20" w:type="nil"/>
              <w:bottom w:w="20" w:type="nil"/>
              <w:right w:w="20" w:type="nil"/>
            </w:tcMar>
            <w:vAlign w:val="center"/>
          </w:tcPr>
          <w:p w14:paraId="166D0893" w14:textId="77777777" w:rsidR="00FE01E9" w:rsidRDefault="00FE01E9">
            <w:pPr>
              <w:widowControl w:val="0"/>
              <w:autoSpaceDE w:val="0"/>
              <w:autoSpaceDN w:val="0"/>
              <w:adjustRightInd w:val="0"/>
              <w:spacing w:after="0" w:line="280" w:lineRule="atLeast"/>
              <w:rPr>
                <w:rFonts w:ascii="Times" w:hAnsi="Times" w:cs="Times"/>
                <w:color w:val="000000"/>
                <w:sz w:val="24"/>
                <w:szCs w:val="24"/>
                <w:lang w:val="es-ES_tradnl"/>
              </w:rPr>
            </w:pPr>
          </w:p>
        </w:tc>
        <w:tc>
          <w:tcPr>
            <w:tcW w:w="2880" w:type="dxa"/>
            <w:tcMar>
              <w:top w:w="20" w:type="nil"/>
              <w:left w:w="20" w:type="nil"/>
              <w:bottom w:w="20" w:type="nil"/>
              <w:right w:w="20" w:type="nil"/>
            </w:tcMar>
            <w:vAlign w:val="center"/>
          </w:tcPr>
          <w:p w14:paraId="6FEEAAD1" w14:textId="77777777" w:rsidR="00FE01E9" w:rsidRDefault="00FE01E9">
            <w:pPr>
              <w:widowControl w:val="0"/>
              <w:autoSpaceDE w:val="0"/>
              <w:autoSpaceDN w:val="0"/>
              <w:adjustRightInd w:val="0"/>
              <w:spacing w:after="0" w:line="280" w:lineRule="atLeast"/>
              <w:rPr>
                <w:rFonts w:ascii="Times" w:hAnsi="Times" w:cs="Times"/>
                <w:color w:val="000000"/>
                <w:sz w:val="24"/>
                <w:szCs w:val="24"/>
                <w:lang w:val="es-ES_tradnl"/>
              </w:rPr>
            </w:pPr>
          </w:p>
        </w:tc>
        <w:tc>
          <w:tcPr>
            <w:tcW w:w="2880" w:type="dxa"/>
            <w:tcMar>
              <w:top w:w="20" w:type="nil"/>
              <w:left w:w="20" w:type="nil"/>
              <w:bottom w:w="20" w:type="nil"/>
              <w:right w:w="20" w:type="nil"/>
            </w:tcMar>
            <w:vAlign w:val="center"/>
          </w:tcPr>
          <w:p w14:paraId="321C15B4" w14:textId="77777777" w:rsidR="00FE01E9" w:rsidRDefault="00FE01E9">
            <w:pPr>
              <w:widowControl w:val="0"/>
              <w:autoSpaceDE w:val="0"/>
              <w:autoSpaceDN w:val="0"/>
              <w:adjustRightInd w:val="0"/>
              <w:spacing w:after="0" w:line="280" w:lineRule="atLeast"/>
              <w:rPr>
                <w:rFonts w:ascii="Times" w:hAnsi="Times" w:cs="Times"/>
                <w:color w:val="000000"/>
                <w:sz w:val="24"/>
                <w:szCs w:val="24"/>
                <w:lang w:val="es-ES_tradnl"/>
              </w:rPr>
            </w:pPr>
          </w:p>
        </w:tc>
      </w:tr>
    </w:tbl>
    <w:p w14:paraId="1E22677E" w14:textId="77777777" w:rsidR="00FE01E9" w:rsidRDefault="00FE01E9" w:rsidP="00FE01E9">
      <w:pPr>
        <w:numPr>
          <w:ilvl w:val="0"/>
          <w:numId w:val="15"/>
        </w:numPr>
        <w:pBdr>
          <w:left w:val="single" w:sz="18" w:space="0" w:color="6CE26C"/>
        </w:pBdr>
        <w:shd w:val="clear" w:color="auto" w:fill="FFFFFF"/>
        <w:spacing w:after="0" w:line="210" w:lineRule="atLeast"/>
        <w:ind w:left="0"/>
        <w:divId w:val="13769407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&lt;? xml version = </w:t>
      </w:r>
      <w:r>
        <w:rPr>
          <w:rStyle w:val="string2"/>
          <w:rFonts w:ascii="Consolas" w:eastAsia="Times New Roman" w:hAnsi="Consolas"/>
          <w:sz w:val="18"/>
          <w:szCs w:val="18"/>
        </w:rPr>
        <w:t>'1.0'</w:t>
      </w:r>
      <w:r>
        <w:rPr>
          <w:rFonts w:ascii="Consolas" w:eastAsia="Times New Roman" w:hAnsi="Consolas"/>
          <w:color w:val="000000"/>
          <w:sz w:val="18"/>
          <w:szCs w:val="18"/>
          <w:bdr w:val="none" w:sz="0" w:space="0" w:color="auto" w:frame="1"/>
        </w:rPr>
        <w:t>  </w:t>
      </w:r>
    </w:p>
    <w:p w14:paraId="28E8FCA8" w14:textId="77777777" w:rsidR="00FE01E9" w:rsidRPr="00FE01E9" w:rsidRDefault="00FE01E9" w:rsidP="00FE01E9">
      <w:pPr>
        <w:numPr>
          <w:ilvl w:val="0"/>
          <w:numId w:val="15"/>
        </w:numPr>
        <w:pBdr>
          <w:left w:val="single" w:sz="18" w:space="0" w:color="6CE26C"/>
        </w:pBdr>
        <w:shd w:val="clear" w:color="auto" w:fill="F8F8F8"/>
        <w:spacing w:after="0" w:line="210" w:lineRule="atLeast"/>
        <w:ind w:left="0"/>
        <w:divId w:val="137694070"/>
        <w:rPr>
          <w:rFonts w:ascii="Consolas" w:eastAsia="Times New Roman" w:hAnsi="Consolas"/>
          <w:color w:val="5C5C5C"/>
          <w:sz w:val="18"/>
          <w:szCs w:val="18"/>
          <w:lang w:val="en-US"/>
        </w:rPr>
      </w:pPr>
      <w:r w:rsidRPr="00FE01E9">
        <w:rPr>
          <w:rFonts w:ascii="Consolas" w:eastAsia="Times New Roman" w:hAnsi="Consolas"/>
          <w:color w:val="000000"/>
          <w:sz w:val="18"/>
          <w:szCs w:val="18"/>
          <w:bdr w:val="none" w:sz="0" w:space="0" w:color="auto" w:frame="1"/>
          <w:lang w:val="en-US"/>
        </w:rPr>
        <w:t>encoding = </w:t>
      </w:r>
      <w:r w:rsidRPr="00FE01E9">
        <w:rPr>
          <w:rStyle w:val="string2"/>
          <w:rFonts w:ascii="Consolas" w:eastAsia="Times New Roman" w:hAnsi="Consolas"/>
          <w:sz w:val="18"/>
          <w:szCs w:val="18"/>
          <w:lang w:val="en-US"/>
        </w:rPr>
        <w:t>'UTF-8'</w:t>
      </w:r>
      <w:r w:rsidRPr="00FE01E9">
        <w:rPr>
          <w:rFonts w:ascii="Consolas" w:eastAsia="Times New Roman" w:hAnsi="Consolas"/>
          <w:color w:val="000000"/>
          <w:sz w:val="18"/>
          <w:szCs w:val="18"/>
          <w:bdr w:val="none" w:sz="0" w:space="0" w:color="auto" w:frame="1"/>
          <w:lang w:val="en-US"/>
        </w:rPr>
        <w:t> ?&gt; &lt; !DOCTYPE html PUBLIC </w:t>
      </w:r>
      <w:r w:rsidRPr="00FE01E9">
        <w:rPr>
          <w:rStyle w:val="string2"/>
          <w:rFonts w:ascii="Consolas" w:eastAsia="Times New Roman" w:hAnsi="Consolas"/>
          <w:sz w:val="18"/>
          <w:szCs w:val="18"/>
          <w:lang w:val="en-US"/>
        </w:rPr>
        <w:t>"-//W3C//DTD XHTML 1.0 Transitional//EN"</w:t>
      </w:r>
      <w:r w:rsidRPr="00FE01E9">
        <w:rPr>
          <w:rFonts w:ascii="Consolas" w:eastAsia="Times New Roman" w:hAnsi="Consolas"/>
          <w:color w:val="000000"/>
          <w:sz w:val="18"/>
          <w:szCs w:val="18"/>
          <w:bdr w:val="none" w:sz="0" w:space="0" w:color="auto" w:frame="1"/>
          <w:lang w:val="en-US"/>
        </w:rPr>
        <w:t>  </w:t>
      </w:r>
    </w:p>
    <w:p w14:paraId="0D316F22" w14:textId="77777777" w:rsidR="00FE01E9" w:rsidRPr="00FE01E9" w:rsidRDefault="00FE01E9" w:rsidP="00FE01E9">
      <w:pPr>
        <w:numPr>
          <w:ilvl w:val="0"/>
          <w:numId w:val="15"/>
        </w:numPr>
        <w:pBdr>
          <w:left w:val="single" w:sz="18" w:space="0" w:color="6CE26C"/>
        </w:pBdr>
        <w:shd w:val="clear" w:color="auto" w:fill="FFFFFF"/>
        <w:spacing w:after="0" w:line="210" w:lineRule="atLeast"/>
        <w:ind w:left="0"/>
        <w:divId w:val="137694070"/>
        <w:rPr>
          <w:rFonts w:ascii="Consolas" w:eastAsia="Times New Roman" w:hAnsi="Consolas"/>
          <w:color w:val="5C5C5C"/>
          <w:sz w:val="18"/>
          <w:szCs w:val="18"/>
          <w:lang w:val="en-US"/>
        </w:rPr>
      </w:pPr>
      <w:r w:rsidRPr="00FE01E9">
        <w:rPr>
          <w:rStyle w:val="string2"/>
          <w:rFonts w:ascii="Consolas" w:eastAsia="Times New Roman" w:hAnsi="Consolas"/>
          <w:sz w:val="18"/>
          <w:szCs w:val="18"/>
          <w:lang w:val="en-US"/>
        </w:rPr>
        <w:t>"http://www.w3.org/TR/xhtml1/DTD/xhtml1-transitional.dtd"</w:t>
      </w:r>
      <w:r w:rsidRPr="00FE01E9">
        <w:rPr>
          <w:rFonts w:ascii="Consolas" w:eastAsia="Times New Roman" w:hAnsi="Consolas"/>
          <w:color w:val="000000"/>
          <w:sz w:val="18"/>
          <w:szCs w:val="18"/>
          <w:bdr w:val="none" w:sz="0" w:space="0" w:color="auto" w:frame="1"/>
          <w:lang w:val="en-US"/>
        </w:rPr>
        <w:t> &gt; &lt; html xmlns = </w:t>
      </w:r>
      <w:r w:rsidRPr="00FE01E9">
        <w:rPr>
          <w:rStyle w:val="string2"/>
          <w:rFonts w:ascii="Consolas" w:eastAsia="Times New Roman" w:hAnsi="Consolas"/>
          <w:sz w:val="18"/>
          <w:szCs w:val="18"/>
          <w:lang w:val="en-US"/>
        </w:rPr>
        <w:t>"http://www.w3.org/1999/xhtml"</w:t>
      </w:r>
      <w:r w:rsidRPr="00FE01E9">
        <w:rPr>
          <w:rFonts w:ascii="Consolas" w:eastAsia="Times New Roman" w:hAnsi="Consolas"/>
          <w:color w:val="000000"/>
          <w:sz w:val="18"/>
          <w:szCs w:val="18"/>
          <w:bdr w:val="none" w:sz="0" w:space="0" w:color="auto" w:frame="1"/>
          <w:lang w:val="en-US"/>
        </w:rPr>
        <w:t>  </w:t>
      </w:r>
    </w:p>
    <w:p w14:paraId="3C81245F" w14:textId="77777777" w:rsidR="00FE01E9" w:rsidRPr="00FE01E9" w:rsidRDefault="00FE01E9" w:rsidP="00FE01E9">
      <w:pPr>
        <w:numPr>
          <w:ilvl w:val="0"/>
          <w:numId w:val="15"/>
        </w:numPr>
        <w:pBdr>
          <w:left w:val="single" w:sz="18" w:space="0" w:color="6CE26C"/>
        </w:pBdr>
        <w:shd w:val="clear" w:color="auto" w:fill="F8F8F8"/>
        <w:spacing w:after="0" w:line="210" w:lineRule="atLeast"/>
        <w:ind w:left="0"/>
        <w:divId w:val="137694070"/>
        <w:rPr>
          <w:rFonts w:ascii="Consolas" w:eastAsia="Times New Roman" w:hAnsi="Consolas"/>
          <w:color w:val="5C5C5C"/>
          <w:sz w:val="18"/>
          <w:szCs w:val="18"/>
          <w:lang w:val="en-US"/>
        </w:rPr>
      </w:pPr>
      <w:r w:rsidRPr="00FE01E9">
        <w:rPr>
          <w:rFonts w:ascii="Consolas" w:eastAsia="Times New Roman" w:hAnsi="Consolas"/>
          <w:color w:val="000000"/>
          <w:sz w:val="18"/>
          <w:szCs w:val="18"/>
          <w:bdr w:val="none" w:sz="0" w:space="0" w:color="auto" w:frame="1"/>
          <w:lang w:val="en-US"/>
        </w:rPr>
        <w:t>xmlns: h = </w:t>
      </w:r>
      <w:r w:rsidRPr="00FE01E9">
        <w:rPr>
          <w:rStyle w:val="string2"/>
          <w:rFonts w:ascii="Consolas" w:eastAsia="Times New Roman" w:hAnsi="Consolas"/>
          <w:sz w:val="18"/>
          <w:szCs w:val="18"/>
          <w:lang w:val="en-US"/>
        </w:rPr>
        <w:t>"http://java.sun.com/jsf/html"</w:t>
      </w:r>
      <w:r w:rsidRPr="00FE01E9">
        <w:rPr>
          <w:rFonts w:ascii="Consolas" w:eastAsia="Times New Roman" w:hAnsi="Consolas"/>
          <w:color w:val="000000"/>
          <w:sz w:val="18"/>
          <w:szCs w:val="18"/>
          <w:bdr w:val="none" w:sz="0" w:space="0" w:color="auto" w:frame="1"/>
          <w:lang w:val="en-US"/>
        </w:rPr>
        <w:t> &gt; &lt; h: head &gt; &lt; title &gt; HolaMundo JSF &lt; /title&gt;  &lt; /h:head&gt; &lt; h: body &gt; &lt; h: form &gt; &lt; table &gt; &lt; tr &gt; &lt; td &gt; &lt; h: outputLabel  </w:t>
      </w:r>
    </w:p>
    <w:p w14:paraId="415D331E" w14:textId="77777777" w:rsidR="00FE01E9" w:rsidRDefault="00FE01E9" w:rsidP="00FE01E9">
      <w:pPr>
        <w:numPr>
          <w:ilvl w:val="0"/>
          <w:numId w:val="15"/>
        </w:numPr>
        <w:pBdr>
          <w:left w:val="single" w:sz="18" w:space="0" w:color="6CE26C"/>
        </w:pBdr>
        <w:shd w:val="clear" w:color="auto" w:fill="FFFFFF"/>
        <w:spacing w:after="0" w:line="210" w:lineRule="atLeast"/>
        <w:ind w:left="0"/>
        <w:divId w:val="137694070"/>
        <w:rPr>
          <w:rFonts w:ascii="Consolas" w:eastAsia="Times New Roman" w:hAnsi="Consolas"/>
          <w:color w:val="5C5C5C"/>
          <w:sz w:val="18"/>
          <w:szCs w:val="18"/>
        </w:rPr>
      </w:pPr>
      <w:r>
        <w:rPr>
          <w:rStyle w:val="keyword2"/>
          <w:rFonts w:ascii="Consolas" w:eastAsia="Times New Roman" w:hAnsi="Consolas"/>
          <w:sz w:val="18"/>
          <w:szCs w:val="18"/>
        </w:rPr>
        <w:t>for</w:t>
      </w:r>
      <w:r>
        <w:rPr>
          <w:rFonts w:ascii="Consolas" w:eastAsia="Times New Roman" w:hAnsi="Consolas"/>
          <w:color w:val="000000"/>
          <w:sz w:val="18"/>
          <w:szCs w:val="18"/>
          <w:bdr w:val="none" w:sz="0" w:space="0" w:color="auto" w:frame="1"/>
        </w:rPr>
        <w:t> = </w:t>
      </w:r>
      <w:r>
        <w:rPr>
          <w:rStyle w:val="string2"/>
          <w:rFonts w:ascii="Consolas" w:eastAsia="Times New Roman" w:hAnsi="Consolas"/>
          <w:sz w:val="18"/>
          <w:szCs w:val="18"/>
        </w:rPr>
        <w:t>"nombre"</w:t>
      </w:r>
      <w:r>
        <w:rPr>
          <w:rFonts w:ascii="Consolas" w:eastAsia="Times New Roman" w:hAnsi="Consolas"/>
          <w:color w:val="000000"/>
          <w:sz w:val="18"/>
          <w:szCs w:val="18"/>
          <w:bdr w:val="none" w:sz="0" w:space="0" w:color="auto" w:frame="1"/>
        </w:rPr>
        <w:t>  </w:t>
      </w:r>
    </w:p>
    <w:p w14:paraId="2F7EE13D" w14:textId="77777777" w:rsidR="00FE01E9" w:rsidRPr="00FE01E9" w:rsidRDefault="00FE01E9" w:rsidP="00FE01E9">
      <w:pPr>
        <w:numPr>
          <w:ilvl w:val="0"/>
          <w:numId w:val="15"/>
        </w:numPr>
        <w:pBdr>
          <w:left w:val="single" w:sz="18" w:space="0" w:color="6CE26C"/>
        </w:pBdr>
        <w:shd w:val="clear" w:color="auto" w:fill="F8F8F8"/>
        <w:spacing w:after="0" w:line="210" w:lineRule="atLeast"/>
        <w:ind w:left="0"/>
        <w:divId w:val="137694070"/>
        <w:rPr>
          <w:rFonts w:ascii="Consolas" w:eastAsia="Times New Roman" w:hAnsi="Consolas"/>
          <w:color w:val="5C5C5C"/>
          <w:sz w:val="18"/>
          <w:szCs w:val="18"/>
          <w:lang w:val="en-US"/>
        </w:rPr>
      </w:pPr>
      <w:r w:rsidRPr="00FE01E9">
        <w:rPr>
          <w:rFonts w:ascii="Consolas" w:eastAsia="Times New Roman" w:hAnsi="Consolas"/>
          <w:color w:val="000000"/>
          <w:sz w:val="18"/>
          <w:szCs w:val="18"/>
          <w:bdr w:val="none" w:sz="0" w:space="0" w:color="auto" w:frame="1"/>
          <w:lang w:val="en-US"/>
        </w:rPr>
        <w:t>value = </w:t>
      </w:r>
      <w:r w:rsidRPr="00FE01E9">
        <w:rPr>
          <w:rStyle w:val="string2"/>
          <w:rFonts w:ascii="Consolas" w:eastAsia="Times New Roman" w:hAnsi="Consolas"/>
          <w:sz w:val="18"/>
          <w:szCs w:val="18"/>
          <w:lang w:val="en-US"/>
        </w:rPr>
        <w:t>"Nombre:"</w:t>
      </w:r>
      <w:r w:rsidRPr="00FE01E9">
        <w:rPr>
          <w:rFonts w:ascii="Consolas" w:eastAsia="Times New Roman" w:hAnsi="Consolas"/>
          <w:color w:val="000000"/>
          <w:sz w:val="18"/>
          <w:szCs w:val="18"/>
          <w:bdr w:val="none" w:sz="0" w:space="0" w:color="auto" w:frame="1"/>
          <w:lang w:val="en-US"/>
        </w:rPr>
        <w:t> / &gt; &lt; /td&gt; &lt; td &gt; &lt; h: inputText id = </w:t>
      </w:r>
      <w:r w:rsidRPr="00FE01E9">
        <w:rPr>
          <w:rStyle w:val="string2"/>
          <w:rFonts w:ascii="Consolas" w:eastAsia="Times New Roman" w:hAnsi="Consolas"/>
          <w:sz w:val="18"/>
          <w:szCs w:val="18"/>
          <w:lang w:val="en-US"/>
        </w:rPr>
        <w:t>"nombre"</w:t>
      </w:r>
      <w:r w:rsidRPr="00FE01E9">
        <w:rPr>
          <w:rFonts w:ascii="Consolas" w:eastAsia="Times New Roman" w:hAnsi="Consolas"/>
          <w:color w:val="000000"/>
          <w:sz w:val="18"/>
          <w:szCs w:val="18"/>
          <w:bdr w:val="none" w:sz="0" w:space="0" w:color="auto" w:frame="1"/>
          <w:lang w:val="en-US"/>
        </w:rPr>
        <w:t> / &gt; &lt; /td&gt; &lt; td &gt; &lt; h: message  </w:t>
      </w:r>
    </w:p>
    <w:p w14:paraId="3193A4BF" w14:textId="77777777" w:rsidR="00FE01E9" w:rsidRPr="00FE01E9" w:rsidRDefault="00FE01E9" w:rsidP="00FE01E9">
      <w:pPr>
        <w:numPr>
          <w:ilvl w:val="0"/>
          <w:numId w:val="15"/>
        </w:numPr>
        <w:pBdr>
          <w:left w:val="single" w:sz="18" w:space="0" w:color="6CE26C"/>
        </w:pBdr>
        <w:shd w:val="clear" w:color="auto" w:fill="FFFFFF"/>
        <w:spacing w:after="0" w:line="210" w:lineRule="atLeast"/>
        <w:ind w:left="0"/>
        <w:divId w:val="137694070"/>
        <w:rPr>
          <w:rFonts w:ascii="Consolas" w:eastAsia="Times New Roman" w:hAnsi="Consolas"/>
          <w:color w:val="5C5C5C"/>
          <w:sz w:val="18"/>
          <w:szCs w:val="18"/>
          <w:lang w:val="en-US"/>
        </w:rPr>
      </w:pPr>
      <w:r w:rsidRPr="00FE01E9">
        <w:rPr>
          <w:rStyle w:val="keyword2"/>
          <w:rFonts w:ascii="Consolas" w:eastAsia="Times New Roman" w:hAnsi="Consolas"/>
          <w:sz w:val="18"/>
          <w:szCs w:val="18"/>
          <w:lang w:val="en-US"/>
        </w:rPr>
        <w:t>for</w:t>
      </w:r>
      <w:r w:rsidRPr="00FE01E9">
        <w:rPr>
          <w:rFonts w:ascii="Consolas" w:eastAsia="Times New Roman" w:hAnsi="Consolas"/>
          <w:color w:val="000000"/>
          <w:sz w:val="18"/>
          <w:szCs w:val="18"/>
          <w:bdr w:val="none" w:sz="0" w:space="0" w:color="auto" w:frame="1"/>
          <w:lang w:val="en-US"/>
        </w:rPr>
        <w:t> = </w:t>
      </w:r>
      <w:r w:rsidRPr="00FE01E9">
        <w:rPr>
          <w:rStyle w:val="string2"/>
          <w:rFonts w:ascii="Consolas" w:eastAsia="Times New Roman" w:hAnsi="Consolas"/>
          <w:sz w:val="18"/>
          <w:szCs w:val="18"/>
          <w:lang w:val="en-US"/>
        </w:rPr>
        <w:t>"nombre"</w:t>
      </w:r>
      <w:r w:rsidRPr="00FE01E9">
        <w:rPr>
          <w:rFonts w:ascii="Consolas" w:eastAsia="Times New Roman" w:hAnsi="Consolas"/>
          <w:color w:val="000000"/>
          <w:sz w:val="18"/>
          <w:szCs w:val="18"/>
          <w:bdr w:val="none" w:sz="0" w:space="0" w:color="auto" w:frame="1"/>
          <w:lang w:val="en-US"/>
        </w:rPr>
        <w:t> / &gt; &lt; /td&gt; &lt; /tr&gt;  &lt; /table&gt; &lt; h: commandButton value = </w:t>
      </w:r>
      <w:r w:rsidRPr="00FE01E9">
        <w:rPr>
          <w:rStyle w:val="string2"/>
          <w:rFonts w:ascii="Consolas" w:eastAsia="Times New Roman" w:hAnsi="Consolas"/>
          <w:sz w:val="18"/>
          <w:szCs w:val="18"/>
          <w:lang w:val="en-US"/>
        </w:rPr>
        <w:t>"Enviar"</w:t>
      </w:r>
      <w:r w:rsidRPr="00FE01E9">
        <w:rPr>
          <w:rFonts w:ascii="Consolas" w:eastAsia="Times New Roman" w:hAnsi="Consolas"/>
          <w:color w:val="000000"/>
          <w:sz w:val="18"/>
          <w:szCs w:val="18"/>
          <w:bdr w:val="none" w:sz="0" w:space="0" w:color="auto" w:frame="1"/>
          <w:lang w:val="en-US"/>
        </w:rPr>
        <w:t> / &gt; &lt; /h:form&gt; &lt; /h:body&gt; &lt; /html&gt;  </w:t>
      </w:r>
    </w:p>
    <w:p w14:paraId="08240716" w14:textId="77777777" w:rsidR="00FE01E9" w:rsidRDefault="00FE01E9" w:rsidP="00FE01E9">
      <w:pPr>
        <w:pStyle w:val="Prrafodelista"/>
        <w:rPr>
          <w:lang w:val="en-US"/>
        </w:rPr>
      </w:pPr>
    </w:p>
    <w:p w14:paraId="69308658" w14:textId="77777777" w:rsidR="00FE01E9" w:rsidRDefault="00FE01E9" w:rsidP="00FE01E9">
      <w:pPr>
        <w:pStyle w:val="Prrafodelista"/>
        <w:rPr>
          <w:lang w:val="en-US"/>
        </w:rPr>
      </w:pPr>
    </w:p>
    <w:p w14:paraId="059ED662" w14:textId="77777777" w:rsidR="00FE01E9" w:rsidRDefault="00FE01E9" w:rsidP="00FE01E9">
      <w:pPr>
        <w:pStyle w:val="Prrafodelista"/>
        <w:rPr>
          <w:lang w:val="en-US"/>
        </w:rPr>
      </w:pPr>
    </w:p>
    <w:p w14:paraId="39931D1B" w14:textId="77777777" w:rsidR="00FE01E9" w:rsidRPr="00FE01E9" w:rsidRDefault="00FE01E9" w:rsidP="00FE01E9">
      <w:pPr>
        <w:pStyle w:val="Prrafodelista"/>
        <w:rPr>
          <w:lang w:val="en-US"/>
        </w:rPr>
      </w:pPr>
    </w:p>
    <w:p w14:paraId="5BD074CA" w14:textId="77777777" w:rsidR="00EA040B" w:rsidRDefault="00C718FD" w:rsidP="00EA040B">
      <w:pPr>
        <w:pStyle w:val="Prrafodelista"/>
        <w:numPr>
          <w:ilvl w:val="0"/>
          <w:numId w:val="8"/>
        </w:numPr>
      </w:pPr>
      <w:r>
        <w:lastRenderedPageBreak/>
        <w:t>Limpiar y construir el proyecto:</w:t>
      </w:r>
    </w:p>
    <w:p w14:paraId="671D5D5F" w14:textId="77777777" w:rsidR="00C718FD" w:rsidRDefault="00C718FD" w:rsidP="00C718FD">
      <w:pPr>
        <w:pStyle w:val="Prrafodelista"/>
        <w:keepNext/>
      </w:pPr>
      <w:r w:rsidRPr="00C718FD">
        <w:rPr>
          <w:noProof/>
          <w:lang w:val="es-ES_tradnl" w:eastAsia="es-ES_tradnl"/>
        </w:rPr>
        <w:drawing>
          <wp:inline distT="0" distB="0" distL="0" distR="0" wp14:anchorId="4F03D2C8" wp14:editId="60BA2C61">
            <wp:extent cx="6189345" cy="3390265"/>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9345" cy="3390265"/>
                    </a:xfrm>
                    <a:prstGeom prst="rect">
                      <a:avLst/>
                    </a:prstGeom>
                  </pic:spPr>
                </pic:pic>
              </a:graphicData>
            </a:graphic>
          </wp:inline>
        </w:drawing>
      </w:r>
    </w:p>
    <w:p w14:paraId="6C93E63E" w14:textId="77777777" w:rsidR="00C718FD" w:rsidRPr="00EA040B" w:rsidRDefault="00C718FD" w:rsidP="00C718FD">
      <w:pPr>
        <w:pStyle w:val="Descripcin"/>
        <w:jc w:val="center"/>
      </w:pPr>
      <w:r>
        <w:t xml:space="preserve">Ilustración </w:t>
      </w:r>
      <w:r>
        <w:fldChar w:fldCharType="begin"/>
      </w:r>
      <w:r>
        <w:instrText xml:space="preserve"> SEQ Ilustración \* ARABIC </w:instrText>
      </w:r>
      <w:r>
        <w:fldChar w:fldCharType="separate"/>
      </w:r>
      <w:r w:rsidR="00030B14">
        <w:rPr>
          <w:noProof/>
        </w:rPr>
        <w:t>12</w:t>
      </w:r>
      <w:r>
        <w:fldChar w:fldCharType="end"/>
      </w:r>
      <w:r>
        <w:t xml:space="preserve"> -Construcción del proyecto</w:t>
      </w:r>
    </w:p>
    <w:p w14:paraId="00F4C579" w14:textId="77777777" w:rsidR="00A53034" w:rsidRDefault="00A53034" w:rsidP="000C7766">
      <w:pPr>
        <w:pStyle w:val="Prrafodelista"/>
      </w:pPr>
    </w:p>
    <w:p w14:paraId="49486AA1" w14:textId="77777777" w:rsidR="00A53034" w:rsidRDefault="00FE01E9" w:rsidP="00FE01E9">
      <w:pPr>
        <w:pStyle w:val="Prrafodelista"/>
        <w:numPr>
          <w:ilvl w:val="0"/>
          <w:numId w:val="8"/>
        </w:numPr>
      </w:pPr>
      <w:r>
        <w:t>Hacer el despliegue de la aplicación WEB.</w:t>
      </w:r>
    </w:p>
    <w:p w14:paraId="7A2F7AC0" w14:textId="77777777" w:rsidR="00727BEC" w:rsidRDefault="00727BEC" w:rsidP="00727BEC">
      <w:pPr>
        <w:pStyle w:val="Prrafodelista"/>
        <w:keepNext/>
        <w:jc w:val="center"/>
      </w:pPr>
      <w:r w:rsidRPr="00727BEC">
        <w:rPr>
          <w:noProof/>
          <w:lang w:val="es-ES_tradnl" w:eastAsia="es-ES_tradnl"/>
        </w:rPr>
        <w:drawing>
          <wp:inline distT="0" distB="0" distL="0" distR="0" wp14:anchorId="777AE885" wp14:editId="4137256F">
            <wp:extent cx="6189345" cy="3613150"/>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9345" cy="3613150"/>
                    </a:xfrm>
                    <a:prstGeom prst="rect">
                      <a:avLst/>
                    </a:prstGeom>
                  </pic:spPr>
                </pic:pic>
              </a:graphicData>
            </a:graphic>
          </wp:inline>
        </w:drawing>
      </w:r>
    </w:p>
    <w:p w14:paraId="0A85225F" w14:textId="77777777" w:rsidR="00FE01E9" w:rsidRDefault="00727BEC" w:rsidP="00727BEC">
      <w:pPr>
        <w:pStyle w:val="Descripcin"/>
        <w:jc w:val="center"/>
      </w:pPr>
      <w:r>
        <w:t xml:space="preserve">Ilustración </w:t>
      </w:r>
      <w:r>
        <w:fldChar w:fldCharType="begin"/>
      </w:r>
      <w:r>
        <w:instrText xml:space="preserve"> SEQ Ilustración \* ARABIC </w:instrText>
      </w:r>
      <w:r>
        <w:fldChar w:fldCharType="separate"/>
      </w:r>
      <w:r w:rsidR="00030B14">
        <w:rPr>
          <w:noProof/>
        </w:rPr>
        <w:t>13</w:t>
      </w:r>
      <w:r>
        <w:fldChar w:fldCharType="end"/>
      </w:r>
      <w:r>
        <w:t xml:space="preserve"> - Aplicación desplegada</w:t>
      </w:r>
    </w:p>
    <w:p w14:paraId="30844B7D" w14:textId="77777777" w:rsidR="00727BEC" w:rsidRDefault="00727BEC" w:rsidP="00727BEC">
      <w:pPr>
        <w:keepNext/>
      </w:pPr>
      <w:r w:rsidRPr="00727BEC">
        <w:rPr>
          <w:noProof/>
          <w:lang w:val="es-ES_tradnl" w:eastAsia="es-ES_tradnl"/>
        </w:rPr>
        <w:lastRenderedPageBreak/>
        <w:drawing>
          <wp:inline distT="0" distB="0" distL="0" distR="0" wp14:anchorId="7BA3FB8C" wp14:editId="5CF61D19">
            <wp:extent cx="6189345" cy="1626870"/>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9345" cy="1626870"/>
                    </a:xfrm>
                    <a:prstGeom prst="rect">
                      <a:avLst/>
                    </a:prstGeom>
                  </pic:spPr>
                </pic:pic>
              </a:graphicData>
            </a:graphic>
          </wp:inline>
        </w:drawing>
      </w:r>
    </w:p>
    <w:p w14:paraId="5E50BDFE" w14:textId="77777777" w:rsidR="00727BEC" w:rsidRPr="00727BEC" w:rsidRDefault="00727BEC" w:rsidP="00727BEC">
      <w:pPr>
        <w:pStyle w:val="Descripcin"/>
        <w:jc w:val="center"/>
      </w:pPr>
      <w:r>
        <w:t xml:space="preserve">Ilustración </w:t>
      </w:r>
      <w:r>
        <w:fldChar w:fldCharType="begin"/>
      </w:r>
      <w:r>
        <w:instrText xml:space="preserve"> SEQ Ilustración \* ARABIC </w:instrText>
      </w:r>
      <w:r>
        <w:fldChar w:fldCharType="separate"/>
      </w:r>
      <w:r w:rsidR="00030B14">
        <w:rPr>
          <w:noProof/>
        </w:rPr>
        <w:t>14</w:t>
      </w:r>
      <w:r>
        <w:fldChar w:fldCharType="end"/>
      </w:r>
      <w:r>
        <w:t xml:space="preserve"> - Verificación del funcionamiento de nuestra aplicación en Mozilla Firefox</w:t>
      </w:r>
    </w:p>
    <w:p w14:paraId="5A95B355" w14:textId="77777777" w:rsidR="000B519D" w:rsidRPr="000B519D" w:rsidRDefault="000B519D" w:rsidP="000B519D">
      <w:pPr>
        <w:pStyle w:val="Descripcin"/>
        <w:jc w:val="center"/>
      </w:pPr>
    </w:p>
    <w:p w14:paraId="3C0D9999" w14:textId="45B0EA56" w:rsidR="00C6532B" w:rsidRDefault="00334946">
      <w:pPr>
        <w:pStyle w:val="Ttulo2"/>
      </w:pPr>
      <w:r>
        <w:t>Ejercicio #2 Model Managed Bean</w:t>
      </w:r>
    </w:p>
    <w:p w14:paraId="1D1D7A5C" w14:textId="77DDA8F9" w:rsidR="00C6532B" w:rsidRDefault="00334946" w:rsidP="00334946">
      <w:pPr>
        <w:pStyle w:val="Listaconvietas"/>
      </w:pPr>
      <w:r>
        <w:t>Objetivo: Introducir el concepto de este componente en nuestra aplicación y ubicar en que parte del MVC trabaja.</w:t>
      </w:r>
    </w:p>
    <w:p w14:paraId="15807288" w14:textId="0C5E8B18" w:rsidR="00334946" w:rsidRDefault="00334946" w:rsidP="00334946">
      <w:pPr>
        <w:pStyle w:val="Listaconvietas"/>
      </w:pPr>
      <w:r>
        <w:t xml:space="preserve">Utilizar el concepto de anotaciones basado en las </w:t>
      </w:r>
      <w:r w:rsidR="00540111">
        <w:t>características</w:t>
      </w:r>
      <w:r>
        <w:t xml:space="preserve"> de JSF 2.0 para declarar el Bean Administrado.</w:t>
      </w:r>
    </w:p>
    <w:p w14:paraId="0BF1356A" w14:textId="1267373F" w:rsidR="00334946" w:rsidRDefault="00334946" w:rsidP="00334946">
      <w:pPr>
        <w:pStyle w:val="Listaconvietas"/>
      </w:pPr>
      <w:r>
        <w:t xml:space="preserve">Comprender la relación del Managed </w:t>
      </w:r>
      <w:r w:rsidR="00540111">
        <w:t>Bean con</w:t>
      </w:r>
      <w:r>
        <w:t xml:space="preserve"> la Pagina JSF para desplegar valores a las vistas</w:t>
      </w:r>
    </w:p>
    <w:p w14:paraId="486D4A4F" w14:textId="77777777" w:rsidR="00334946" w:rsidRDefault="00334946" w:rsidP="00334946">
      <w:pPr>
        <w:pStyle w:val="Listaconvietas"/>
        <w:numPr>
          <w:ilvl w:val="0"/>
          <w:numId w:val="0"/>
        </w:numPr>
        <w:ind w:left="389" w:hanging="389"/>
      </w:pPr>
    </w:p>
    <w:p w14:paraId="23C89D1B" w14:textId="463DCFCF" w:rsidR="00334946" w:rsidRDefault="00334946" w:rsidP="00334946">
      <w:pPr>
        <w:pStyle w:val="Listaconvietas"/>
        <w:numPr>
          <w:ilvl w:val="0"/>
          <w:numId w:val="0"/>
        </w:numPr>
        <w:ind w:left="389" w:hanging="389"/>
      </w:pPr>
      <w:r>
        <w:t>Pasos a seguir</w:t>
      </w:r>
    </w:p>
    <w:p w14:paraId="623FD791" w14:textId="4B632D5D" w:rsidR="00334946" w:rsidRDefault="00334946" w:rsidP="00334946">
      <w:pPr>
        <w:pStyle w:val="Listaconvietas"/>
        <w:numPr>
          <w:ilvl w:val="0"/>
          <w:numId w:val="16"/>
        </w:numPr>
      </w:pPr>
      <w:r>
        <w:t>Agregar un Bean administrado al proyecto:</w:t>
      </w:r>
    </w:p>
    <w:p w14:paraId="5E4CAFCA" w14:textId="77777777" w:rsidR="004F11D9" w:rsidRDefault="003B59D5" w:rsidP="004F11D9">
      <w:pPr>
        <w:pStyle w:val="Listaconvietas"/>
        <w:keepNext/>
        <w:numPr>
          <w:ilvl w:val="0"/>
          <w:numId w:val="0"/>
        </w:numPr>
        <w:ind w:left="720"/>
        <w:jc w:val="center"/>
      </w:pPr>
      <w:r w:rsidRPr="003B59D5">
        <w:rPr>
          <w:noProof/>
          <w:lang w:val="es-ES_tradnl" w:eastAsia="es-ES_tradnl"/>
        </w:rPr>
        <w:drawing>
          <wp:inline distT="0" distB="0" distL="0" distR="0" wp14:anchorId="0E928079" wp14:editId="77A820E7">
            <wp:extent cx="4286690" cy="2974340"/>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0658" cy="2977093"/>
                    </a:xfrm>
                    <a:prstGeom prst="rect">
                      <a:avLst/>
                    </a:prstGeom>
                  </pic:spPr>
                </pic:pic>
              </a:graphicData>
            </a:graphic>
          </wp:inline>
        </w:drawing>
      </w:r>
    </w:p>
    <w:p w14:paraId="0B2CA92F" w14:textId="5881371E" w:rsidR="00334946" w:rsidRDefault="004F11D9" w:rsidP="004F11D9">
      <w:pPr>
        <w:pStyle w:val="Descripcin"/>
        <w:jc w:val="center"/>
      </w:pPr>
      <w:r>
        <w:t xml:space="preserve">Ilustración </w:t>
      </w:r>
      <w:r>
        <w:fldChar w:fldCharType="begin"/>
      </w:r>
      <w:r>
        <w:instrText xml:space="preserve"> SEQ Ilustración \* ARABIC </w:instrText>
      </w:r>
      <w:r>
        <w:fldChar w:fldCharType="separate"/>
      </w:r>
      <w:r w:rsidR="00030B14">
        <w:rPr>
          <w:noProof/>
        </w:rPr>
        <w:t>15</w:t>
      </w:r>
      <w:r>
        <w:fldChar w:fldCharType="end"/>
      </w:r>
      <w:r>
        <w:t xml:space="preserve"> - Agregando un Bean Administrado por JSF</w:t>
      </w:r>
    </w:p>
    <w:p w14:paraId="31C6732B" w14:textId="2E8B04A5" w:rsidR="004F11D9" w:rsidRDefault="004F11D9" w:rsidP="004F11D9">
      <w:pPr>
        <w:pStyle w:val="Prrafodelista"/>
        <w:numPr>
          <w:ilvl w:val="0"/>
          <w:numId w:val="16"/>
        </w:numPr>
      </w:pPr>
      <w:r>
        <w:lastRenderedPageBreak/>
        <w:t>Configurarlo de la siguiente manera:</w:t>
      </w:r>
    </w:p>
    <w:p w14:paraId="2D7298B6" w14:textId="77777777" w:rsidR="00C00D43" w:rsidRDefault="00C00D43" w:rsidP="00776275">
      <w:pPr>
        <w:pStyle w:val="Prrafodelista"/>
        <w:keepNext/>
        <w:jc w:val="center"/>
      </w:pPr>
      <w:r w:rsidRPr="00C00D43">
        <w:rPr>
          <w:noProof/>
          <w:lang w:val="es-ES_tradnl" w:eastAsia="es-ES_tradnl"/>
        </w:rPr>
        <w:drawing>
          <wp:inline distT="0" distB="0" distL="0" distR="0" wp14:anchorId="7650CE6B" wp14:editId="63F0D2AA">
            <wp:extent cx="4506241" cy="289782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9989" cy="2913099"/>
                    </a:xfrm>
                    <a:prstGeom prst="rect">
                      <a:avLst/>
                    </a:prstGeom>
                  </pic:spPr>
                </pic:pic>
              </a:graphicData>
            </a:graphic>
          </wp:inline>
        </w:drawing>
      </w:r>
    </w:p>
    <w:p w14:paraId="263DF68C" w14:textId="6AF7E665" w:rsidR="004F11D9" w:rsidRDefault="00C00D43" w:rsidP="00C00D43">
      <w:pPr>
        <w:pStyle w:val="Descripcin"/>
        <w:jc w:val="center"/>
      </w:pPr>
      <w:r>
        <w:t xml:space="preserve">Ilustración </w:t>
      </w:r>
      <w:r>
        <w:fldChar w:fldCharType="begin"/>
      </w:r>
      <w:r>
        <w:instrText xml:space="preserve"> SEQ Ilustración \* ARABIC </w:instrText>
      </w:r>
      <w:r>
        <w:fldChar w:fldCharType="separate"/>
      </w:r>
      <w:r w:rsidR="00030B14">
        <w:rPr>
          <w:noProof/>
        </w:rPr>
        <w:t>16</w:t>
      </w:r>
      <w:r>
        <w:fldChar w:fldCharType="end"/>
      </w:r>
      <w:r>
        <w:t xml:space="preserve"> - Configuración del Bean </w:t>
      </w:r>
      <w:r w:rsidR="00540111">
        <w:t>Administrado</w:t>
      </w:r>
    </w:p>
    <w:p w14:paraId="665E512A" w14:textId="6965E96A" w:rsidR="00C00D43" w:rsidRDefault="00776275" w:rsidP="00776275">
      <w:pPr>
        <w:pStyle w:val="Prrafodelista"/>
        <w:numPr>
          <w:ilvl w:val="0"/>
          <w:numId w:val="16"/>
        </w:numPr>
      </w:pPr>
      <w:r>
        <w:t>Escribir el siguiente código en el cuerpo del Bean Administrado</w:t>
      </w:r>
    </w:p>
    <w:p w14:paraId="18DCCB09" w14:textId="3C60E982" w:rsidR="00776275" w:rsidRDefault="00776275" w:rsidP="00776275">
      <w:pPr>
        <w:pStyle w:val="Prrafodelista"/>
      </w:pPr>
      <w:r w:rsidRPr="00776275">
        <w:rPr>
          <w:noProof/>
          <w:lang w:val="es-ES_tradnl" w:eastAsia="es-ES_tradnl"/>
        </w:rPr>
        <w:drawing>
          <wp:anchor distT="0" distB="0" distL="114300" distR="114300" simplePos="0" relativeHeight="251659264" behindDoc="0" locked="0" layoutInCell="1" allowOverlap="1" wp14:anchorId="26D57E88" wp14:editId="3A08799B">
            <wp:simplePos x="0" y="0"/>
            <wp:positionH relativeFrom="column">
              <wp:align>left</wp:align>
            </wp:positionH>
            <wp:positionV relativeFrom="paragraph">
              <wp:align>top</wp:align>
            </wp:positionV>
            <wp:extent cx="5682571" cy="4492070"/>
            <wp:effectExtent l="0" t="0" r="7620" b="381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682571" cy="4492070"/>
                    </a:xfrm>
                    <a:prstGeom prst="rect">
                      <a:avLst/>
                    </a:prstGeom>
                  </pic:spPr>
                </pic:pic>
              </a:graphicData>
            </a:graphic>
          </wp:anchor>
        </w:drawing>
      </w:r>
    </w:p>
    <w:p w14:paraId="056FA6D4" w14:textId="77777777" w:rsidR="00776275" w:rsidRPr="00776275" w:rsidRDefault="00776275" w:rsidP="00776275"/>
    <w:p w14:paraId="225F89A7" w14:textId="77777777" w:rsidR="00776275" w:rsidRPr="00776275" w:rsidRDefault="00776275" w:rsidP="00776275"/>
    <w:p w14:paraId="4ED2315F" w14:textId="77777777" w:rsidR="00776275" w:rsidRPr="00776275" w:rsidRDefault="00776275" w:rsidP="00776275"/>
    <w:p w14:paraId="17EF5671" w14:textId="77777777" w:rsidR="00776275" w:rsidRPr="00776275" w:rsidRDefault="00776275" w:rsidP="00776275"/>
    <w:p w14:paraId="03566157" w14:textId="77777777" w:rsidR="00776275" w:rsidRPr="00776275" w:rsidRDefault="00776275" w:rsidP="00776275"/>
    <w:p w14:paraId="063AA816" w14:textId="77777777" w:rsidR="00776275" w:rsidRPr="00776275" w:rsidRDefault="00776275" w:rsidP="00776275"/>
    <w:p w14:paraId="574EF5C0" w14:textId="77777777" w:rsidR="00776275" w:rsidRPr="00776275" w:rsidRDefault="00776275" w:rsidP="00776275"/>
    <w:p w14:paraId="4C7EB2B6" w14:textId="77777777" w:rsidR="00776275" w:rsidRPr="00776275" w:rsidRDefault="00776275" w:rsidP="00776275"/>
    <w:p w14:paraId="577E686E" w14:textId="77777777" w:rsidR="00776275" w:rsidRPr="00776275" w:rsidRDefault="00776275" w:rsidP="00776275"/>
    <w:p w14:paraId="6CC3CFC8" w14:textId="77777777" w:rsidR="00776275" w:rsidRPr="00776275" w:rsidRDefault="00776275" w:rsidP="00776275"/>
    <w:p w14:paraId="3C8A1DF4" w14:textId="77777777" w:rsidR="00776275" w:rsidRPr="00776275" w:rsidRDefault="00776275" w:rsidP="00776275"/>
    <w:p w14:paraId="6CEB0201" w14:textId="63761400" w:rsidR="00776275" w:rsidRDefault="00776275">
      <w:r>
        <w:br w:type="page"/>
      </w:r>
    </w:p>
    <w:p w14:paraId="43EA1E4A" w14:textId="3A9D3871" w:rsidR="00776275" w:rsidRDefault="00776275" w:rsidP="00776275">
      <w:pPr>
        <w:pStyle w:val="Prrafodelista"/>
        <w:numPr>
          <w:ilvl w:val="0"/>
          <w:numId w:val="16"/>
        </w:numPr>
      </w:pPr>
      <w:r>
        <w:lastRenderedPageBreak/>
        <w:t>Enlazamos el Bean Administrado con la pagina JSF.</w:t>
      </w:r>
    </w:p>
    <w:p w14:paraId="510EAA04" w14:textId="77777777" w:rsidR="00776275" w:rsidRDefault="00776275" w:rsidP="00776275">
      <w:pPr>
        <w:pStyle w:val="Prrafodelista"/>
      </w:pPr>
    </w:p>
    <w:p w14:paraId="3C8B0A7D" w14:textId="4493FB2D" w:rsidR="00776275" w:rsidRDefault="00776275" w:rsidP="00776275">
      <w:pPr>
        <w:pStyle w:val="Prrafodelista"/>
      </w:pPr>
      <w:r>
        <w:t xml:space="preserve">Ubicar el contenido de la página </w:t>
      </w:r>
      <w:r w:rsidRPr="00776275">
        <w:rPr>
          <w:b/>
          <w:i/>
        </w:rPr>
        <w:t>index.xhtml</w:t>
      </w:r>
      <w:r>
        <w:rPr>
          <w:b/>
          <w:i/>
        </w:rPr>
        <w:t xml:space="preserve"> </w:t>
      </w:r>
      <w:r>
        <w:t>:</w:t>
      </w:r>
    </w:p>
    <w:p w14:paraId="4892D8CD" w14:textId="3C20897C" w:rsidR="00776275" w:rsidRDefault="00D86AD4" w:rsidP="00776275">
      <w:pPr>
        <w:pStyle w:val="Prrafodelista"/>
        <w:rPr>
          <w:b/>
          <w:i/>
        </w:rPr>
      </w:pPr>
      <w:r>
        <w:rPr>
          <w:b/>
          <w:i/>
        </w:rPr>
        <w:t>&lt;h:inputText id=”nombre” /&gt;</w:t>
      </w:r>
    </w:p>
    <w:p w14:paraId="0B46F48D" w14:textId="77777777" w:rsidR="00D86AD4" w:rsidRDefault="00D86AD4" w:rsidP="00776275">
      <w:pPr>
        <w:pStyle w:val="Prrafodelista"/>
        <w:rPr>
          <w:b/>
          <w:i/>
        </w:rPr>
      </w:pPr>
    </w:p>
    <w:p w14:paraId="47471FBB" w14:textId="236A9C85" w:rsidR="00D86AD4" w:rsidRDefault="00D86AD4" w:rsidP="00776275">
      <w:pPr>
        <w:pStyle w:val="Prrafodelista"/>
        <w:rPr>
          <w:b/>
          <w:i/>
        </w:rPr>
      </w:pPr>
      <w:r>
        <w:rPr>
          <w:b/>
          <w:i/>
        </w:rPr>
        <w:t>Sustituir con lo siguiente:</w:t>
      </w:r>
    </w:p>
    <w:p w14:paraId="0E991FEE" w14:textId="77777777" w:rsidR="00D86AD4" w:rsidRDefault="00D86AD4" w:rsidP="00776275">
      <w:pPr>
        <w:pStyle w:val="Prrafodelista"/>
        <w:rPr>
          <w:b/>
          <w:i/>
        </w:rPr>
      </w:pPr>
    </w:p>
    <w:p w14:paraId="4C03507D" w14:textId="79C6B478" w:rsidR="00D86AD4" w:rsidRDefault="00D86AD4" w:rsidP="00776275">
      <w:pPr>
        <w:pStyle w:val="Prrafodelista"/>
        <w:rPr>
          <w:b/>
          <w:i/>
        </w:rPr>
      </w:pPr>
      <w:r>
        <w:rPr>
          <w:b/>
          <w:i/>
        </w:rPr>
        <w:t>&lt;h:inputText id=”nombre” value=”#{candidato.nombre}” /&gt;</w:t>
      </w:r>
    </w:p>
    <w:p w14:paraId="75B881AB" w14:textId="77777777" w:rsidR="00D86AD4" w:rsidRDefault="00D86AD4" w:rsidP="00776275">
      <w:pPr>
        <w:pStyle w:val="Prrafodelista"/>
        <w:rPr>
          <w:b/>
          <w:i/>
        </w:rPr>
      </w:pPr>
    </w:p>
    <w:p w14:paraId="30CCD369" w14:textId="77777777" w:rsidR="00D86AD4" w:rsidRDefault="00D86AD4" w:rsidP="00D86AD4">
      <w:pPr>
        <w:pStyle w:val="Prrafodelista"/>
        <w:keepNext/>
      </w:pPr>
      <w:r w:rsidRPr="00D86AD4">
        <w:rPr>
          <w:b/>
          <w:i/>
          <w:noProof/>
          <w:lang w:val="es-ES_tradnl" w:eastAsia="es-ES_tradnl"/>
        </w:rPr>
        <w:drawing>
          <wp:inline distT="0" distB="0" distL="0" distR="0" wp14:anchorId="1A20DFEC" wp14:editId="750A15DA">
            <wp:extent cx="6189345" cy="1855470"/>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9345" cy="1855470"/>
                    </a:xfrm>
                    <a:prstGeom prst="rect">
                      <a:avLst/>
                    </a:prstGeom>
                  </pic:spPr>
                </pic:pic>
              </a:graphicData>
            </a:graphic>
          </wp:inline>
        </w:drawing>
      </w:r>
    </w:p>
    <w:p w14:paraId="42538112" w14:textId="6DCE6135" w:rsidR="00D86AD4" w:rsidRDefault="00D86AD4" w:rsidP="00D86AD4">
      <w:pPr>
        <w:pStyle w:val="Descripcin"/>
        <w:jc w:val="center"/>
      </w:pPr>
      <w:r>
        <w:t xml:space="preserve">Ilustración </w:t>
      </w:r>
      <w:r>
        <w:fldChar w:fldCharType="begin"/>
      </w:r>
      <w:r>
        <w:instrText xml:space="preserve"> SEQ Ilustración \* ARABIC </w:instrText>
      </w:r>
      <w:r>
        <w:fldChar w:fldCharType="separate"/>
      </w:r>
      <w:r w:rsidR="00030B14">
        <w:rPr>
          <w:noProof/>
        </w:rPr>
        <w:t>17</w:t>
      </w:r>
      <w:r>
        <w:fldChar w:fldCharType="end"/>
      </w:r>
      <w:r>
        <w:t xml:space="preserve"> - Código del </w:t>
      </w:r>
      <w:r w:rsidRPr="00D86AD4">
        <w:rPr>
          <w:b/>
        </w:rPr>
        <w:t>index.xhtml</w:t>
      </w:r>
    </w:p>
    <w:p w14:paraId="6EFC976D" w14:textId="77777777" w:rsidR="00D86AD4" w:rsidRPr="00D86AD4" w:rsidRDefault="00D86AD4" w:rsidP="00D86AD4"/>
    <w:p w14:paraId="58CA4997" w14:textId="77777777" w:rsidR="00776275" w:rsidRPr="00776275" w:rsidRDefault="00776275" w:rsidP="00776275"/>
    <w:p w14:paraId="48F81D48" w14:textId="43955487" w:rsidR="00D86AD4" w:rsidRDefault="00D86AD4" w:rsidP="00D86AD4">
      <w:pPr>
        <w:pStyle w:val="Prrafodelista"/>
        <w:numPr>
          <w:ilvl w:val="0"/>
          <w:numId w:val="16"/>
        </w:numPr>
      </w:pPr>
      <w:r>
        <w:t>Ejecuta</w:t>
      </w:r>
      <w:r w:rsidR="00730A58">
        <w:t>r la aplicación y observar el resultado:</w:t>
      </w:r>
    </w:p>
    <w:p w14:paraId="1E9D9130" w14:textId="77777777" w:rsidR="00730A58" w:rsidRDefault="00730A58" w:rsidP="00730A58">
      <w:pPr>
        <w:pStyle w:val="Prrafodelista"/>
        <w:keepNext/>
        <w:jc w:val="center"/>
      </w:pPr>
      <w:r w:rsidRPr="00730A58">
        <w:rPr>
          <w:noProof/>
          <w:lang w:val="es-ES_tradnl" w:eastAsia="es-ES_tradnl"/>
        </w:rPr>
        <w:drawing>
          <wp:inline distT="0" distB="0" distL="0" distR="0" wp14:anchorId="06B1C29C" wp14:editId="6C83871A">
            <wp:extent cx="6083300" cy="2120900"/>
            <wp:effectExtent l="0" t="0" r="12700" b="1270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83300" cy="2120900"/>
                    </a:xfrm>
                    <a:prstGeom prst="rect">
                      <a:avLst/>
                    </a:prstGeom>
                  </pic:spPr>
                </pic:pic>
              </a:graphicData>
            </a:graphic>
          </wp:inline>
        </w:drawing>
      </w:r>
    </w:p>
    <w:p w14:paraId="52D89655" w14:textId="3A97CD87" w:rsidR="00540111" w:rsidRDefault="00730A58" w:rsidP="00730A58">
      <w:pPr>
        <w:pStyle w:val="Descripcin"/>
        <w:jc w:val="center"/>
      </w:pPr>
      <w:r>
        <w:t xml:space="preserve">Ilustración </w:t>
      </w:r>
      <w:r>
        <w:fldChar w:fldCharType="begin"/>
      </w:r>
      <w:r>
        <w:instrText xml:space="preserve"> SEQ Ilustración \* ARABIC </w:instrText>
      </w:r>
      <w:r>
        <w:fldChar w:fldCharType="separate"/>
      </w:r>
      <w:r w:rsidR="00030B14">
        <w:rPr>
          <w:noProof/>
        </w:rPr>
        <w:t>18</w:t>
      </w:r>
      <w:r>
        <w:fldChar w:fldCharType="end"/>
      </w:r>
      <w:r>
        <w:t xml:space="preserve"> - Enlazando valores del </w:t>
      </w:r>
      <w:r w:rsidR="00540111">
        <w:t>Bean</w:t>
      </w:r>
      <w:r>
        <w:t xml:space="preserve"> a la vista por medio de EL...</w:t>
      </w:r>
    </w:p>
    <w:p w14:paraId="0FE7BD47" w14:textId="77777777" w:rsidR="00540111" w:rsidRDefault="00540111">
      <w:pPr>
        <w:rPr>
          <w:i/>
          <w:iCs/>
          <w:szCs w:val="18"/>
        </w:rPr>
      </w:pPr>
      <w:r>
        <w:br w:type="page"/>
      </w:r>
    </w:p>
    <w:p w14:paraId="4D84CCA1" w14:textId="1D6967F9" w:rsidR="00730A58" w:rsidRDefault="00540111" w:rsidP="00540111">
      <w:pPr>
        <w:pStyle w:val="Ttulo2"/>
      </w:pPr>
      <w:r>
        <w:lastRenderedPageBreak/>
        <w:t xml:space="preserve">Ejercicio # 3 Backing Beans </w:t>
      </w:r>
    </w:p>
    <w:p w14:paraId="3ABB2674" w14:textId="77777777" w:rsidR="00540111" w:rsidRDefault="00540111" w:rsidP="00540111">
      <w:r>
        <w:t xml:space="preserve">Objetivo: </w:t>
      </w:r>
    </w:p>
    <w:p w14:paraId="175E72DE" w14:textId="00AA6EA7" w:rsidR="00540111" w:rsidRDefault="00540111" w:rsidP="00540111">
      <w:pPr>
        <w:pStyle w:val="Prrafodelista"/>
        <w:numPr>
          <w:ilvl w:val="0"/>
          <w:numId w:val="11"/>
        </w:numPr>
      </w:pPr>
      <w:r>
        <w:t>Introducir el concepto de Backing Beans a nuestra aplicación.</w:t>
      </w:r>
    </w:p>
    <w:p w14:paraId="2916799F" w14:textId="378D72EE" w:rsidR="00540111" w:rsidRDefault="00540111" w:rsidP="00540111">
      <w:pPr>
        <w:pStyle w:val="Prrafodelista"/>
        <w:numPr>
          <w:ilvl w:val="0"/>
          <w:numId w:val="11"/>
        </w:numPr>
      </w:pPr>
      <w:r>
        <w:t>Utilizar el concepto de anotaciones para inyectar dependencias entre Managed Beans</w:t>
      </w:r>
    </w:p>
    <w:p w14:paraId="09F0C1B1" w14:textId="0B60195F" w:rsidR="00540111" w:rsidRDefault="00540111" w:rsidP="00540111">
      <w:pPr>
        <w:pStyle w:val="Prrafodelista"/>
        <w:numPr>
          <w:ilvl w:val="0"/>
          <w:numId w:val="11"/>
        </w:numPr>
      </w:pPr>
      <w:r>
        <w:t>Adicionalmente agregar paginas JSF con las respectivas reglas de navegación con notación JSF 2.0</w:t>
      </w:r>
    </w:p>
    <w:p w14:paraId="255A06D1" w14:textId="7CAE9771" w:rsidR="00540111" w:rsidRDefault="00540111" w:rsidP="00540111">
      <w:pPr>
        <w:pStyle w:val="Prrafodelista"/>
        <w:numPr>
          <w:ilvl w:val="0"/>
          <w:numId w:val="11"/>
        </w:numPr>
      </w:pPr>
      <w:r>
        <w:t xml:space="preserve">Asociar funcionalidad al botón Enviar de nuestra página </w:t>
      </w:r>
      <w:proofErr w:type="gramStart"/>
      <w:r>
        <w:t>index.xhtml</w:t>
      </w:r>
      <w:proofErr w:type="gramEnd"/>
      <w:r>
        <w:t xml:space="preserve"> para ejecutar el flujo de la aplicación.</w:t>
      </w:r>
    </w:p>
    <w:p w14:paraId="66C9C3DE" w14:textId="04C76952" w:rsidR="005564FC" w:rsidRDefault="005564FC" w:rsidP="005564FC">
      <w:r>
        <w:t>Pasos a seguir:</w:t>
      </w:r>
    </w:p>
    <w:p w14:paraId="2D21CD22" w14:textId="504B26A9" w:rsidR="005564FC" w:rsidRDefault="005564FC" w:rsidP="005564FC">
      <w:pPr>
        <w:pStyle w:val="Prrafodelista"/>
        <w:numPr>
          <w:ilvl w:val="0"/>
          <w:numId w:val="17"/>
        </w:numPr>
      </w:pPr>
      <w:r>
        <w:t>Agregar un JSF Managed Bean:</w:t>
      </w:r>
    </w:p>
    <w:p w14:paraId="344182FE" w14:textId="0ADAE045" w:rsidR="005564FC" w:rsidRDefault="002F3103" w:rsidP="005564FC">
      <w:pPr>
        <w:pStyle w:val="Prrafodelista"/>
      </w:pPr>
      <w:r w:rsidRPr="002F3103">
        <w:rPr>
          <w:noProof/>
          <w:lang w:val="es-ES_tradnl" w:eastAsia="es-ES_tradnl"/>
        </w:rPr>
        <w:drawing>
          <wp:inline distT="0" distB="0" distL="0" distR="0" wp14:anchorId="09DA6B4C" wp14:editId="395EEF95">
            <wp:extent cx="5407391" cy="3746950"/>
            <wp:effectExtent l="0" t="0" r="3175" b="127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4634" cy="3751969"/>
                    </a:xfrm>
                    <a:prstGeom prst="rect">
                      <a:avLst/>
                    </a:prstGeom>
                  </pic:spPr>
                </pic:pic>
              </a:graphicData>
            </a:graphic>
          </wp:inline>
        </w:drawing>
      </w:r>
    </w:p>
    <w:p w14:paraId="1F931A50" w14:textId="3BA14BA3" w:rsidR="00991448" w:rsidRDefault="00991448">
      <w:r>
        <w:br w:type="page"/>
      </w:r>
    </w:p>
    <w:p w14:paraId="35DF8F1F" w14:textId="15D10CC4" w:rsidR="00540111" w:rsidRDefault="00991448" w:rsidP="00991448">
      <w:pPr>
        <w:pStyle w:val="Prrafodelista"/>
        <w:numPr>
          <w:ilvl w:val="0"/>
          <w:numId w:val="17"/>
        </w:numPr>
      </w:pPr>
      <w:r>
        <w:lastRenderedPageBreak/>
        <w:t>Escribir el siguiente código:</w:t>
      </w:r>
    </w:p>
    <w:p w14:paraId="4325A252" w14:textId="5B42838E" w:rsidR="00991448" w:rsidRDefault="00B842D0" w:rsidP="00991448">
      <w:pPr>
        <w:pStyle w:val="Prrafodelista"/>
      </w:pPr>
      <w:r w:rsidRPr="00B842D0">
        <w:rPr>
          <w:noProof/>
          <w:lang w:val="es-ES_tradnl" w:eastAsia="es-ES_tradnl"/>
        </w:rPr>
        <w:drawing>
          <wp:inline distT="0" distB="0" distL="0" distR="0" wp14:anchorId="21BDB641" wp14:editId="47BA83F1">
            <wp:extent cx="6115860" cy="6412021"/>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8034" cy="6414300"/>
                    </a:xfrm>
                    <a:prstGeom prst="rect">
                      <a:avLst/>
                    </a:prstGeom>
                  </pic:spPr>
                </pic:pic>
              </a:graphicData>
            </a:graphic>
          </wp:inline>
        </w:drawing>
      </w:r>
    </w:p>
    <w:p w14:paraId="3C0BF76A" w14:textId="77777777" w:rsidR="00540111" w:rsidRPr="00540111" w:rsidRDefault="00540111" w:rsidP="00540111"/>
    <w:p w14:paraId="715E4D3F" w14:textId="73A34A7E" w:rsidR="00B842D0" w:rsidRDefault="00776275" w:rsidP="00D86AD4">
      <w:pPr>
        <w:pStyle w:val="Prrafodelista"/>
      </w:pPr>
      <w:r>
        <w:br w:type="textWrapping" w:clear="all"/>
      </w:r>
    </w:p>
    <w:p w14:paraId="5A6DC660" w14:textId="77777777" w:rsidR="00B842D0" w:rsidRDefault="00B842D0">
      <w:r>
        <w:br w:type="page"/>
      </w:r>
    </w:p>
    <w:p w14:paraId="00FC8C69" w14:textId="4F0D077E" w:rsidR="00776275" w:rsidRDefault="00B842D0" w:rsidP="00B842D0">
      <w:pPr>
        <w:pStyle w:val="Prrafodelista"/>
        <w:numPr>
          <w:ilvl w:val="0"/>
          <w:numId w:val="17"/>
        </w:numPr>
      </w:pPr>
      <w:r>
        <w:lastRenderedPageBreak/>
        <w:t>Agregar mensajes para el caso de éxito y fallo del flujo de la aplicación:</w:t>
      </w:r>
    </w:p>
    <w:p w14:paraId="50726156" w14:textId="42E6EA08" w:rsidR="00B842D0" w:rsidRDefault="00B842D0" w:rsidP="00B842D0">
      <w:pPr>
        <w:pStyle w:val="Prrafodelista"/>
        <w:numPr>
          <w:ilvl w:val="0"/>
          <w:numId w:val="18"/>
        </w:numPr>
      </w:pPr>
      <w:r>
        <w:t xml:space="preserve">Mensaje de éxito: Agregar un nuevo </w:t>
      </w:r>
      <w:proofErr w:type="spellStart"/>
      <w:r>
        <w:t>xhtml</w:t>
      </w:r>
      <w:proofErr w:type="spellEnd"/>
      <w:r>
        <w:t xml:space="preserve"> con el siguiente código:</w:t>
      </w:r>
    </w:p>
    <w:p w14:paraId="2D7D81BD" w14:textId="2C348BAC" w:rsidR="00B842D0" w:rsidRDefault="00185FD6" w:rsidP="00B842D0">
      <w:pPr>
        <w:pStyle w:val="Prrafodelista"/>
        <w:ind w:left="1440"/>
      </w:pPr>
      <w:r w:rsidRPr="00185FD6">
        <w:rPr>
          <w:noProof/>
          <w:lang w:val="es-ES_tradnl" w:eastAsia="es-ES_tradnl"/>
        </w:rPr>
        <w:drawing>
          <wp:anchor distT="0" distB="0" distL="114300" distR="114300" simplePos="0" relativeHeight="251660288" behindDoc="0" locked="0" layoutInCell="1" allowOverlap="1" wp14:anchorId="2476769C" wp14:editId="3D8F1403">
            <wp:simplePos x="0" y="0"/>
            <wp:positionH relativeFrom="column">
              <wp:posOffset>47177</wp:posOffset>
            </wp:positionH>
            <wp:positionV relativeFrom="paragraph">
              <wp:posOffset>129801</wp:posOffset>
            </wp:positionV>
            <wp:extent cx="6189345" cy="1654175"/>
            <wp:effectExtent l="0" t="0" r="8255"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189345" cy="1654175"/>
                    </a:xfrm>
                    <a:prstGeom prst="rect">
                      <a:avLst/>
                    </a:prstGeom>
                  </pic:spPr>
                </pic:pic>
              </a:graphicData>
            </a:graphic>
            <wp14:sizeRelH relativeFrom="page">
              <wp14:pctWidth>0</wp14:pctWidth>
            </wp14:sizeRelH>
            <wp14:sizeRelV relativeFrom="page">
              <wp14:pctHeight>0</wp14:pctHeight>
            </wp14:sizeRelV>
          </wp:anchor>
        </w:drawing>
      </w:r>
    </w:p>
    <w:p w14:paraId="2FACFB7D" w14:textId="28A2DCA4" w:rsidR="00185FD6" w:rsidRDefault="00185FD6" w:rsidP="00185FD6">
      <w:pPr>
        <w:pStyle w:val="Prrafodelista"/>
        <w:ind w:left="1440"/>
        <w:jc w:val="center"/>
      </w:pPr>
    </w:p>
    <w:p w14:paraId="0A35E8AB" w14:textId="77777777" w:rsidR="00185FD6" w:rsidRPr="00185FD6" w:rsidRDefault="00185FD6" w:rsidP="00185FD6"/>
    <w:p w14:paraId="11BAC5B9" w14:textId="77777777" w:rsidR="00185FD6" w:rsidRPr="00185FD6" w:rsidRDefault="00185FD6" w:rsidP="00185FD6"/>
    <w:p w14:paraId="425E7AF9" w14:textId="77777777" w:rsidR="00185FD6" w:rsidRPr="00185FD6" w:rsidRDefault="00185FD6" w:rsidP="00185FD6"/>
    <w:p w14:paraId="0AF75021" w14:textId="3DA06BF6" w:rsidR="00B842D0" w:rsidRDefault="00185FD6" w:rsidP="00185FD6">
      <w:pPr>
        <w:tabs>
          <w:tab w:val="left" w:pos="458"/>
        </w:tabs>
      </w:pPr>
      <w:r>
        <w:tab/>
      </w:r>
    </w:p>
    <w:p w14:paraId="4E5A9D79" w14:textId="1C40480A" w:rsidR="00185FD6" w:rsidRDefault="00185FD6" w:rsidP="00185FD6">
      <w:pPr>
        <w:pStyle w:val="Prrafodelista"/>
        <w:numPr>
          <w:ilvl w:val="0"/>
          <w:numId w:val="17"/>
        </w:numPr>
        <w:tabs>
          <w:tab w:val="left" w:pos="458"/>
        </w:tabs>
      </w:pPr>
      <w:r>
        <w:t xml:space="preserve">Agregamos el </w:t>
      </w:r>
      <w:proofErr w:type="spellStart"/>
      <w:r>
        <w:t>xhtml</w:t>
      </w:r>
      <w:proofErr w:type="spellEnd"/>
      <w:r>
        <w:t xml:space="preserve"> para el fallo:</w:t>
      </w:r>
    </w:p>
    <w:p w14:paraId="5E3116B0" w14:textId="3C585ED6" w:rsidR="00185FD6" w:rsidRDefault="0036013D" w:rsidP="00185FD6">
      <w:pPr>
        <w:pStyle w:val="Prrafodelista"/>
        <w:tabs>
          <w:tab w:val="left" w:pos="458"/>
        </w:tabs>
      </w:pPr>
      <w:r w:rsidRPr="0036013D">
        <w:rPr>
          <w:noProof/>
          <w:lang w:val="es-ES_tradnl" w:eastAsia="es-ES_tradnl"/>
        </w:rPr>
        <w:drawing>
          <wp:anchor distT="0" distB="0" distL="114300" distR="114300" simplePos="0" relativeHeight="251661312" behindDoc="0" locked="0" layoutInCell="1" allowOverlap="1" wp14:anchorId="24F4E687" wp14:editId="63461FA5">
            <wp:simplePos x="0" y="0"/>
            <wp:positionH relativeFrom="column">
              <wp:posOffset>-67123</wp:posOffset>
            </wp:positionH>
            <wp:positionV relativeFrom="paragraph">
              <wp:posOffset>141605</wp:posOffset>
            </wp:positionV>
            <wp:extent cx="6189345" cy="1715770"/>
            <wp:effectExtent l="0" t="0" r="8255" b="1143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189345" cy="1715770"/>
                    </a:xfrm>
                    <a:prstGeom prst="rect">
                      <a:avLst/>
                    </a:prstGeom>
                  </pic:spPr>
                </pic:pic>
              </a:graphicData>
            </a:graphic>
            <wp14:sizeRelH relativeFrom="page">
              <wp14:pctWidth>0</wp14:pctWidth>
            </wp14:sizeRelH>
            <wp14:sizeRelV relativeFrom="page">
              <wp14:pctHeight>0</wp14:pctHeight>
            </wp14:sizeRelV>
          </wp:anchor>
        </w:drawing>
      </w:r>
    </w:p>
    <w:p w14:paraId="691862E6" w14:textId="5D5B318F" w:rsidR="0036013D" w:rsidRDefault="0036013D" w:rsidP="00185FD6">
      <w:pPr>
        <w:pStyle w:val="Prrafodelista"/>
        <w:tabs>
          <w:tab w:val="left" w:pos="458"/>
        </w:tabs>
      </w:pPr>
    </w:p>
    <w:p w14:paraId="6B3491B5" w14:textId="77777777" w:rsidR="0036013D" w:rsidRPr="0036013D" w:rsidRDefault="0036013D" w:rsidP="0036013D"/>
    <w:p w14:paraId="146A4A84" w14:textId="77777777" w:rsidR="0036013D" w:rsidRPr="0036013D" w:rsidRDefault="0036013D" w:rsidP="0036013D"/>
    <w:p w14:paraId="01589313" w14:textId="77777777" w:rsidR="0036013D" w:rsidRPr="0036013D" w:rsidRDefault="0036013D" w:rsidP="0036013D"/>
    <w:p w14:paraId="0E89183D" w14:textId="3E0EDE2C" w:rsidR="0036013D" w:rsidRDefault="0036013D" w:rsidP="0036013D"/>
    <w:p w14:paraId="5B6E2682" w14:textId="2BC83D71" w:rsidR="00185FD6" w:rsidRDefault="0036013D" w:rsidP="0036013D">
      <w:pPr>
        <w:tabs>
          <w:tab w:val="left" w:pos="1240"/>
        </w:tabs>
      </w:pPr>
      <w:r>
        <w:tab/>
      </w:r>
    </w:p>
    <w:p w14:paraId="3BE9E753" w14:textId="09528279" w:rsidR="0036013D" w:rsidRDefault="004D5D9E" w:rsidP="0036013D">
      <w:pPr>
        <w:pStyle w:val="Prrafodelista"/>
        <w:numPr>
          <w:ilvl w:val="0"/>
          <w:numId w:val="17"/>
        </w:numPr>
        <w:tabs>
          <w:tab w:val="left" w:pos="1240"/>
        </w:tabs>
      </w:pPr>
      <w:r w:rsidRPr="004D5D9E">
        <w:rPr>
          <w:noProof/>
          <w:lang w:val="es-ES_tradnl" w:eastAsia="es-ES_tradnl"/>
        </w:rPr>
        <w:drawing>
          <wp:anchor distT="0" distB="0" distL="114300" distR="114300" simplePos="0" relativeHeight="251662336" behindDoc="0" locked="0" layoutInCell="1" allowOverlap="1" wp14:anchorId="31123930" wp14:editId="747137C9">
            <wp:simplePos x="0" y="0"/>
            <wp:positionH relativeFrom="column">
              <wp:posOffset>-65218</wp:posOffset>
            </wp:positionH>
            <wp:positionV relativeFrom="paragraph">
              <wp:posOffset>237751</wp:posOffset>
            </wp:positionV>
            <wp:extent cx="6189345" cy="2049145"/>
            <wp:effectExtent l="0" t="0" r="8255" b="825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189345" cy="2049145"/>
                    </a:xfrm>
                    <a:prstGeom prst="rect">
                      <a:avLst/>
                    </a:prstGeom>
                  </pic:spPr>
                </pic:pic>
              </a:graphicData>
            </a:graphic>
            <wp14:sizeRelH relativeFrom="page">
              <wp14:pctWidth>0</wp14:pctWidth>
            </wp14:sizeRelH>
            <wp14:sizeRelV relativeFrom="page">
              <wp14:pctHeight>0</wp14:pctHeight>
            </wp14:sizeRelV>
          </wp:anchor>
        </w:drawing>
      </w:r>
      <w:r w:rsidR="0036013D">
        <w:t xml:space="preserve">Finalmente se modifica el </w:t>
      </w:r>
      <w:proofErr w:type="spellStart"/>
      <w:r w:rsidR="0036013D">
        <w:t>index</w:t>
      </w:r>
      <w:proofErr w:type="spellEnd"/>
      <w:r w:rsidR="0036013D">
        <w:t xml:space="preserve"> de la siguiente manera:</w:t>
      </w:r>
    </w:p>
    <w:p w14:paraId="03F644E4" w14:textId="3676179A" w:rsidR="004D5D9E" w:rsidRDefault="004D5D9E" w:rsidP="004D5D9E">
      <w:pPr>
        <w:pStyle w:val="Prrafodelista"/>
        <w:tabs>
          <w:tab w:val="left" w:pos="1240"/>
        </w:tabs>
        <w:jc w:val="center"/>
      </w:pPr>
    </w:p>
    <w:p w14:paraId="31094E6D" w14:textId="77777777" w:rsidR="004D5D9E" w:rsidRPr="004D5D9E" w:rsidRDefault="004D5D9E" w:rsidP="004D5D9E"/>
    <w:p w14:paraId="59FD9236" w14:textId="77777777" w:rsidR="004D5D9E" w:rsidRPr="004D5D9E" w:rsidRDefault="004D5D9E" w:rsidP="004D5D9E"/>
    <w:p w14:paraId="5C4CBC0A" w14:textId="77777777" w:rsidR="004D5D9E" w:rsidRPr="004D5D9E" w:rsidRDefault="004D5D9E" w:rsidP="004D5D9E"/>
    <w:p w14:paraId="7676C385" w14:textId="77777777" w:rsidR="004D5D9E" w:rsidRPr="004D5D9E" w:rsidRDefault="004D5D9E" w:rsidP="004D5D9E"/>
    <w:p w14:paraId="04B032F3" w14:textId="77777777" w:rsidR="004D5D9E" w:rsidRPr="004D5D9E" w:rsidRDefault="004D5D9E" w:rsidP="004D5D9E"/>
    <w:p w14:paraId="595F53F6" w14:textId="77777777" w:rsidR="004D5D9E" w:rsidRPr="004D5D9E" w:rsidRDefault="004D5D9E" w:rsidP="004D5D9E"/>
    <w:p w14:paraId="6B7432E7" w14:textId="3924F8E2" w:rsidR="004D5D9E" w:rsidRDefault="004D5D9E" w:rsidP="004D5D9E"/>
    <w:p w14:paraId="1C972C59" w14:textId="77777777" w:rsidR="004D5D9E" w:rsidRDefault="004D5D9E" w:rsidP="004D5D9E"/>
    <w:p w14:paraId="6E8D128B" w14:textId="77777777" w:rsidR="004D5D9E" w:rsidRDefault="004D5D9E" w:rsidP="004D5D9E"/>
    <w:p w14:paraId="5A6CBAE2" w14:textId="7A1BEE70" w:rsidR="0036013D" w:rsidRDefault="004D5D9E" w:rsidP="004D5D9E">
      <w:pPr>
        <w:pStyle w:val="Prrafodelista"/>
        <w:numPr>
          <w:ilvl w:val="0"/>
          <w:numId w:val="17"/>
        </w:numPr>
      </w:pPr>
      <w:r>
        <w:lastRenderedPageBreak/>
        <w:t>Comente sus resultados:</w:t>
      </w:r>
    </w:p>
    <w:p w14:paraId="1CFB91FA" w14:textId="326B48B7" w:rsidR="005448FC" w:rsidRDefault="00387853" w:rsidP="004D5D9E">
      <w:pPr>
        <w:pStyle w:val="Prrafodelista"/>
      </w:pPr>
      <w:r w:rsidRPr="00387853">
        <w:rPr>
          <w:noProof/>
          <w:lang w:val="es-ES_tradnl" w:eastAsia="es-ES_tradnl"/>
        </w:rPr>
        <w:drawing>
          <wp:inline distT="0" distB="0" distL="0" distR="0" wp14:anchorId="6087F196" wp14:editId="1762422C">
            <wp:extent cx="6189345" cy="2595245"/>
            <wp:effectExtent l="0" t="0" r="825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9345" cy="2595245"/>
                    </a:xfrm>
                    <a:prstGeom prst="rect">
                      <a:avLst/>
                    </a:prstGeom>
                  </pic:spPr>
                </pic:pic>
              </a:graphicData>
            </a:graphic>
          </wp:inline>
        </w:drawing>
      </w:r>
    </w:p>
    <w:p w14:paraId="0329C607" w14:textId="77777777" w:rsidR="005448FC" w:rsidRPr="005448FC" w:rsidRDefault="005448FC" w:rsidP="005448FC"/>
    <w:p w14:paraId="58D1730A" w14:textId="749EB7FB" w:rsidR="005448FC" w:rsidRDefault="005448FC" w:rsidP="005448FC"/>
    <w:p w14:paraId="0805164B" w14:textId="4634FA43" w:rsidR="005448FC" w:rsidRDefault="005448FC">
      <w:r>
        <w:br w:type="page"/>
      </w:r>
    </w:p>
    <w:p w14:paraId="1905444B" w14:textId="59664EB2" w:rsidR="005448FC" w:rsidRDefault="005448FC" w:rsidP="005448FC">
      <w:pPr>
        <w:pStyle w:val="Ttulo2"/>
      </w:pPr>
      <w:r>
        <w:lastRenderedPageBreak/>
        <w:t>Ejercicio # 4 Ciclo de vida de JSF</w:t>
      </w:r>
    </w:p>
    <w:p w14:paraId="7A19AC83" w14:textId="1C0AE972" w:rsidR="005448FC" w:rsidRDefault="005448FC" w:rsidP="005448FC">
      <w:r>
        <w:t>Objetivo:  Conocer el funcionamiento del ciclo de vida de una aplicación JSF por medio de la visualización de los procesos que ocurren con los Managed Beans al ser instanciados y mantenidos por el Framework JSF.</w:t>
      </w:r>
    </w:p>
    <w:p w14:paraId="1AF8DEB2" w14:textId="77777777" w:rsidR="005448FC" w:rsidRDefault="005448FC" w:rsidP="005448FC">
      <w:r>
        <w:t>Pasos a seguir:</w:t>
      </w:r>
    </w:p>
    <w:p w14:paraId="69AA8723" w14:textId="5F62CED1" w:rsidR="005448FC" w:rsidRDefault="005448FC" w:rsidP="005448FC">
      <w:pPr>
        <w:pStyle w:val="Prrafodelista"/>
        <w:numPr>
          <w:ilvl w:val="0"/>
          <w:numId w:val="19"/>
        </w:numPr>
      </w:pPr>
      <w:r>
        <w:t>Crear una copia del proyecto anterior o utilizar el mismo.</w:t>
      </w:r>
    </w:p>
    <w:p w14:paraId="15AB1574" w14:textId="752B1887" w:rsidR="005448FC" w:rsidRDefault="005448FC" w:rsidP="005448FC">
      <w:pPr>
        <w:pStyle w:val="Prrafodelista"/>
        <w:numPr>
          <w:ilvl w:val="0"/>
          <w:numId w:val="19"/>
        </w:numPr>
      </w:pPr>
      <w:r>
        <w:t xml:space="preserve">Crear una nueva clase Java de nombre </w:t>
      </w:r>
      <w:proofErr w:type="spellStart"/>
      <w:r w:rsidRPr="005448FC">
        <w:rPr>
          <w:b/>
        </w:rPr>
        <w:t>DepuracionListener</w:t>
      </w:r>
      <w:proofErr w:type="spellEnd"/>
      <w:r>
        <w:t xml:space="preserve"> en el paquete: </w:t>
      </w:r>
      <w:proofErr w:type="spellStart"/>
      <w:proofErr w:type="gramStart"/>
      <w:r w:rsidRPr="005448FC">
        <w:rPr>
          <w:b/>
        </w:rPr>
        <w:t>prueba.ciclodevida</w:t>
      </w:r>
      <w:proofErr w:type="spellEnd"/>
      <w:proofErr w:type="gramEnd"/>
      <w:r>
        <w:t xml:space="preserve"> como se muestra a continuación: </w:t>
      </w:r>
    </w:p>
    <w:p w14:paraId="748AE606" w14:textId="2AA5EEFA" w:rsidR="008005A7" w:rsidRDefault="008005A7" w:rsidP="008005A7">
      <w:pPr>
        <w:pStyle w:val="Prrafodelista"/>
      </w:pPr>
      <w:r w:rsidRPr="008005A7">
        <w:rPr>
          <w:noProof/>
          <w:lang w:val="es-ES_tradnl" w:eastAsia="es-ES_tradnl"/>
        </w:rPr>
        <w:drawing>
          <wp:inline distT="0" distB="0" distL="0" distR="0" wp14:anchorId="3ACDC742" wp14:editId="789CD536">
            <wp:extent cx="5784170" cy="3848399"/>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87191" cy="3850409"/>
                    </a:xfrm>
                    <a:prstGeom prst="rect">
                      <a:avLst/>
                    </a:prstGeom>
                  </pic:spPr>
                </pic:pic>
              </a:graphicData>
            </a:graphic>
          </wp:inline>
        </w:drawing>
      </w:r>
    </w:p>
    <w:p w14:paraId="13B63495" w14:textId="77777777" w:rsidR="008005A7" w:rsidRDefault="008005A7" w:rsidP="008005A7">
      <w:pPr>
        <w:pStyle w:val="Prrafodelista"/>
      </w:pPr>
    </w:p>
    <w:p w14:paraId="500BE95B" w14:textId="77777777" w:rsidR="008005A7" w:rsidRDefault="008005A7" w:rsidP="008005A7">
      <w:pPr>
        <w:pStyle w:val="Prrafodelista"/>
      </w:pPr>
    </w:p>
    <w:p w14:paraId="74042EDB" w14:textId="76103166" w:rsidR="008005A7" w:rsidRDefault="008005A7" w:rsidP="008005A7">
      <w:pPr>
        <w:pStyle w:val="Prrafodelista"/>
        <w:numPr>
          <w:ilvl w:val="0"/>
          <w:numId w:val="19"/>
        </w:numPr>
      </w:pPr>
      <w:r>
        <w:t xml:space="preserve">Agregar los siguientes </w:t>
      </w:r>
      <w:proofErr w:type="spellStart"/>
      <w:r>
        <w:t>import</w:t>
      </w:r>
      <w:proofErr w:type="spellEnd"/>
      <w:r>
        <w:t xml:space="preserve"> a la clase:</w:t>
      </w:r>
    </w:p>
    <w:p w14:paraId="62B17713" w14:textId="77777777" w:rsidR="008005A7" w:rsidRPr="008005A7" w:rsidRDefault="008005A7" w:rsidP="008005A7">
      <w:pPr>
        <w:pStyle w:val="Prrafodelista"/>
        <w:rPr>
          <w:rFonts w:ascii="Consolas" w:hAnsi="Consolas"/>
          <w:b/>
          <w:i/>
          <w:lang w:val="en-US"/>
        </w:rPr>
      </w:pPr>
      <w:r w:rsidRPr="008005A7">
        <w:rPr>
          <w:rFonts w:ascii="Consolas" w:hAnsi="Consolas"/>
          <w:b/>
          <w:i/>
          <w:lang w:val="en-US"/>
        </w:rPr>
        <w:t xml:space="preserve">import </w:t>
      </w:r>
      <w:proofErr w:type="spellStart"/>
      <w:proofErr w:type="gramStart"/>
      <w:r w:rsidRPr="008005A7">
        <w:rPr>
          <w:rFonts w:ascii="Consolas" w:hAnsi="Consolas"/>
          <w:b/>
          <w:i/>
          <w:lang w:val="en-US"/>
        </w:rPr>
        <w:t>javax.faces</w:t>
      </w:r>
      <w:proofErr w:type="gramEnd"/>
      <w:r w:rsidRPr="008005A7">
        <w:rPr>
          <w:rFonts w:ascii="Consolas" w:hAnsi="Consolas"/>
          <w:b/>
          <w:i/>
          <w:lang w:val="en-US"/>
        </w:rPr>
        <w:t>.event.PhaseEvent</w:t>
      </w:r>
      <w:proofErr w:type="spellEnd"/>
      <w:r w:rsidRPr="008005A7">
        <w:rPr>
          <w:rFonts w:ascii="Consolas" w:hAnsi="Consolas"/>
          <w:b/>
          <w:i/>
          <w:lang w:val="en-US"/>
        </w:rPr>
        <w:t>;</w:t>
      </w:r>
    </w:p>
    <w:p w14:paraId="4D320472" w14:textId="77777777" w:rsidR="008005A7" w:rsidRPr="008005A7" w:rsidRDefault="008005A7" w:rsidP="008005A7">
      <w:pPr>
        <w:pStyle w:val="Prrafodelista"/>
        <w:rPr>
          <w:rFonts w:ascii="Consolas" w:hAnsi="Consolas"/>
          <w:b/>
          <w:i/>
          <w:lang w:val="en-US"/>
        </w:rPr>
      </w:pPr>
      <w:r w:rsidRPr="008005A7">
        <w:rPr>
          <w:rFonts w:ascii="Consolas" w:hAnsi="Consolas"/>
          <w:b/>
          <w:i/>
          <w:lang w:val="en-US"/>
        </w:rPr>
        <w:t xml:space="preserve">import </w:t>
      </w:r>
      <w:proofErr w:type="spellStart"/>
      <w:proofErr w:type="gramStart"/>
      <w:r w:rsidRPr="008005A7">
        <w:rPr>
          <w:rFonts w:ascii="Consolas" w:hAnsi="Consolas"/>
          <w:b/>
          <w:i/>
          <w:lang w:val="en-US"/>
        </w:rPr>
        <w:t>javax.faces</w:t>
      </w:r>
      <w:proofErr w:type="gramEnd"/>
      <w:r w:rsidRPr="008005A7">
        <w:rPr>
          <w:rFonts w:ascii="Consolas" w:hAnsi="Consolas"/>
          <w:b/>
          <w:i/>
          <w:lang w:val="en-US"/>
        </w:rPr>
        <w:t>.event.PhaseId</w:t>
      </w:r>
      <w:proofErr w:type="spellEnd"/>
      <w:r w:rsidRPr="008005A7">
        <w:rPr>
          <w:rFonts w:ascii="Consolas" w:hAnsi="Consolas"/>
          <w:b/>
          <w:i/>
          <w:lang w:val="en-US"/>
        </w:rPr>
        <w:t>;</w:t>
      </w:r>
    </w:p>
    <w:p w14:paraId="12E15C83" w14:textId="77777777" w:rsidR="008005A7" w:rsidRPr="008005A7" w:rsidRDefault="008005A7" w:rsidP="008005A7">
      <w:pPr>
        <w:pStyle w:val="Prrafodelista"/>
        <w:rPr>
          <w:rFonts w:ascii="Consolas" w:hAnsi="Consolas"/>
          <w:b/>
          <w:i/>
          <w:lang w:val="en-US"/>
        </w:rPr>
      </w:pPr>
      <w:r w:rsidRPr="008005A7">
        <w:rPr>
          <w:rFonts w:ascii="Consolas" w:hAnsi="Consolas"/>
          <w:b/>
          <w:i/>
          <w:lang w:val="en-US"/>
        </w:rPr>
        <w:t xml:space="preserve">import </w:t>
      </w:r>
      <w:proofErr w:type="spellStart"/>
      <w:proofErr w:type="gramStart"/>
      <w:r w:rsidRPr="008005A7">
        <w:rPr>
          <w:rFonts w:ascii="Consolas" w:hAnsi="Consolas"/>
          <w:b/>
          <w:i/>
          <w:lang w:val="en-US"/>
        </w:rPr>
        <w:t>org.apache</w:t>
      </w:r>
      <w:proofErr w:type="gramEnd"/>
      <w:r w:rsidRPr="008005A7">
        <w:rPr>
          <w:rFonts w:ascii="Consolas" w:hAnsi="Consolas"/>
          <w:b/>
          <w:i/>
          <w:lang w:val="en-US"/>
        </w:rPr>
        <w:t>.commons.logging.Log</w:t>
      </w:r>
      <w:proofErr w:type="spellEnd"/>
      <w:r w:rsidRPr="008005A7">
        <w:rPr>
          <w:rFonts w:ascii="Consolas" w:hAnsi="Consolas"/>
          <w:b/>
          <w:i/>
          <w:lang w:val="en-US"/>
        </w:rPr>
        <w:t>;</w:t>
      </w:r>
    </w:p>
    <w:p w14:paraId="6FBB0DE0" w14:textId="6AA6D1EC" w:rsidR="008005A7" w:rsidRDefault="008005A7" w:rsidP="008005A7">
      <w:pPr>
        <w:pStyle w:val="Prrafodelista"/>
        <w:rPr>
          <w:rFonts w:ascii="Consolas" w:hAnsi="Consolas"/>
          <w:b/>
          <w:i/>
          <w:lang w:val="en-US"/>
        </w:rPr>
      </w:pPr>
      <w:r w:rsidRPr="008005A7">
        <w:rPr>
          <w:rFonts w:ascii="Consolas" w:hAnsi="Consolas"/>
          <w:b/>
          <w:i/>
          <w:lang w:val="en-US"/>
        </w:rPr>
        <w:t xml:space="preserve">import </w:t>
      </w:r>
      <w:proofErr w:type="spellStart"/>
      <w:proofErr w:type="gramStart"/>
      <w:r w:rsidRPr="008005A7">
        <w:rPr>
          <w:rFonts w:ascii="Consolas" w:hAnsi="Consolas"/>
          <w:b/>
          <w:i/>
          <w:lang w:val="en-US"/>
        </w:rPr>
        <w:t>org.apache</w:t>
      </w:r>
      <w:proofErr w:type="gramEnd"/>
      <w:r w:rsidRPr="008005A7">
        <w:rPr>
          <w:rFonts w:ascii="Consolas" w:hAnsi="Consolas"/>
          <w:b/>
          <w:i/>
          <w:lang w:val="en-US"/>
        </w:rPr>
        <w:t>.commons.logging.LogFactory</w:t>
      </w:r>
      <w:proofErr w:type="spellEnd"/>
      <w:r w:rsidRPr="008005A7">
        <w:rPr>
          <w:rFonts w:ascii="Consolas" w:hAnsi="Consolas"/>
          <w:b/>
          <w:i/>
          <w:lang w:val="en-US"/>
        </w:rPr>
        <w:t>;</w:t>
      </w:r>
    </w:p>
    <w:p w14:paraId="1CD03DC0" w14:textId="77777777" w:rsidR="008005A7" w:rsidRDefault="008005A7" w:rsidP="008005A7">
      <w:pPr>
        <w:rPr>
          <w:rFonts w:ascii="Consolas" w:hAnsi="Consolas"/>
          <w:b/>
          <w:i/>
          <w:lang w:val="en-US"/>
        </w:rPr>
      </w:pPr>
    </w:p>
    <w:p w14:paraId="78850208" w14:textId="77777777" w:rsidR="008005A7" w:rsidRDefault="008005A7" w:rsidP="008005A7">
      <w:pPr>
        <w:rPr>
          <w:rFonts w:ascii="Consolas" w:hAnsi="Consolas"/>
          <w:b/>
          <w:i/>
          <w:lang w:val="en-US"/>
        </w:rPr>
      </w:pPr>
    </w:p>
    <w:p w14:paraId="21ABEBB0" w14:textId="6782D3D6" w:rsidR="008F0378" w:rsidRDefault="008F0378">
      <w:pPr>
        <w:rPr>
          <w:rFonts w:cstheme="minorHAnsi"/>
          <w:lang w:val="en-US"/>
        </w:rPr>
      </w:pPr>
      <w:r>
        <w:rPr>
          <w:rFonts w:cstheme="minorHAnsi"/>
          <w:lang w:val="en-US"/>
        </w:rPr>
        <w:lastRenderedPageBreak/>
        <w:br w:type="page"/>
      </w:r>
    </w:p>
    <w:p w14:paraId="32D54F76" w14:textId="15272203" w:rsidR="008F0378" w:rsidRDefault="008F0378" w:rsidP="008F0378">
      <w:pPr>
        <w:pStyle w:val="Ttulo2"/>
      </w:pPr>
      <w:r>
        <w:lastRenderedPageBreak/>
        <w:t>Ejercicio # 5 Validaciones</w:t>
      </w:r>
    </w:p>
    <w:p w14:paraId="3C5630D8" w14:textId="0C1B9B96" w:rsidR="008F0378" w:rsidRDefault="008F0378" w:rsidP="008F0378">
      <w:r>
        <w:t xml:space="preserve">Objetivo:  </w:t>
      </w:r>
      <w:r w:rsidR="005D0F5F">
        <w:t xml:space="preserve">conocer el funcionamiento de los validadores que nos proporciona </w:t>
      </w:r>
      <w:proofErr w:type="spellStart"/>
      <w:r w:rsidR="005D0F5F">
        <w:t>jsf</w:t>
      </w:r>
      <w:proofErr w:type="spellEnd"/>
      <w:r w:rsidR="005D0F5F">
        <w:t>.</w:t>
      </w:r>
    </w:p>
    <w:p w14:paraId="73FEAC0E" w14:textId="4A66FA19" w:rsidR="005D0F5F" w:rsidRDefault="003051D9" w:rsidP="008F0378">
      <w:r>
        <w:t>Pasos a seguir:</w:t>
      </w:r>
    </w:p>
    <w:p w14:paraId="2DA913BD" w14:textId="7552B360" w:rsidR="003051D9" w:rsidRDefault="003A4371" w:rsidP="003051D9">
      <w:pPr>
        <w:pStyle w:val="Prrafodelista"/>
        <w:numPr>
          <w:ilvl w:val="0"/>
          <w:numId w:val="23"/>
        </w:numPr>
      </w:pPr>
      <w:r>
        <w:t xml:space="preserve">Creación de un proyecto Maven en NetBeans </w:t>
      </w:r>
      <w:proofErr w:type="gramStart"/>
      <w:r>
        <w:t xml:space="preserve">IDE </w:t>
      </w:r>
      <w:r w:rsidR="00906B65">
        <w:t xml:space="preserve"> (</w:t>
      </w:r>
      <w:proofErr w:type="gramEnd"/>
      <w:r w:rsidR="00906B65">
        <w:t xml:space="preserve">BolsaTrabajoV1) </w:t>
      </w:r>
      <w:r>
        <w:t>y agregar las siguientes dependencias:</w:t>
      </w:r>
    </w:p>
    <w:p w14:paraId="018CCE78" w14:textId="2E010E64" w:rsidR="003A4371" w:rsidRDefault="003A4371" w:rsidP="003A4371">
      <w:pPr>
        <w:pStyle w:val="Prrafodelista"/>
      </w:pPr>
    </w:p>
    <w:p w14:paraId="1D07BBA9" w14:textId="77777777" w:rsidR="00906B65" w:rsidRDefault="00906B65" w:rsidP="00906B65">
      <w:pPr>
        <w:pStyle w:val="Prrafodelista"/>
        <w:keepNext/>
        <w:jc w:val="center"/>
      </w:pPr>
      <w:r w:rsidRPr="00906B65">
        <w:rPr>
          <w:rFonts w:cstheme="minorHAnsi"/>
          <w:noProof/>
          <w:lang w:val="es-ES_tradnl" w:eastAsia="es-ES_tradnl"/>
        </w:rPr>
        <w:drawing>
          <wp:inline distT="0" distB="0" distL="0" distR="0" wp14:anchorId="356CE211" wp14:editId="6D3EA785">
            <wp:extent cx="4314153" cy="5846502"/>
            <wp:effectExtent l="0" t="0" r="444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1053" cy="5855853"/>
                    </a:xfrm>
                    <a:prstGeom prst="rect">
                      <a:avLst/>
                    </a:prstGeom>
                  </pic:spPr>
                </pic:pic>
              </a:graphicData>
            </a:graphic>
          </wp:inline>
        </w:drawing>
      </w:r>
    </w:p>
    <w:p w14:paraId="17AD9AA5" w14:textId="0B032F41" w:rsidR="00906B65" w:rsidRDefault="00906B65" w:rsidP="00906B65">
      <w:pPr>
        <w:pStyle w:val="Descripcin"/>
        <w:jc w:val="center"/>
      </w:pPr>
      <w:r>
        <w:t xml:space="preserve">Ilustración </w:t>
      </w:r>
      <w:r>
        <w:fldChar w:fldCharType="begin"/>
      </w:r>
      <w:r>
        <w:instrText xml:space="preserve"> SEQ Ilustración \* ARABIC </w:instrText>
      </w:r>
      <w:r>
        <w:fldChar w:fldCharType="separate"/>
      </w:r>
      <w:r w:rsidR="00030B14">
        <w:rPr>
          <w:noProof/>
        </w:rPr>
        <w:t>19</w:t>
      </w:r>
      <w:r>
        <w:fldChar w:fldCharType="end"/>
      </w:r>
      <w:r>
        <w:t xml:space="preserve"> – Dependencias</w:t>
      </w:r>
    </w:p>
    <w:p w14:paraId="14387EC6" w14:textId="6275EDCF" w:rsidR="00906B65" w:rsidRDefault="00906B65" w:rsidP="00906B65">
      <w:pPr>
        <w:pStyle w:val="Prrafodelista"/>
        <w:numPr>
          <w:ilvl w:val="0"/>
          <w:numId w:val="23"/>
        </w:numPr>
      </w:pPr>
      <w:r>
        <w:lastRenderedPageBreak/>
        <w:t>Crear una arquitectura similar a nuestro proyecto anterior</w:t>
      </w:r>
    </w:p>
    <w:p w14:paraId="61310320" w14:textId="49C39C6A" w:rsidR="00906B65" w:rsidRDefault="00906B65" w:rsidP="00906B65">
      <w:pPr>
        <w:pStyle w:val="Prrafodelista"/>
      </w:pPr>
      <w:r>
        <w:t>El proyecto deberá quedar de la siguiente forma:</w:t>
      </w:r>
    </w:p>
    <w:p w14:paraId="40671A4A" w14:textId="77777777" w:rsidR="00906B65" w:rsidRDefault="00906B65" w:rsidP="00906B65">
      <w:pPr>
        <w:pStyle w:val="Prrafodelista"/>
        <w:keepNext/>
        <w:jc w:val="center"/>
      </w:pPr>
      <w:r w:rsidRPr="00906B65">
        <w:rPr>
          <w:noProof/>
          <w:lang w:val="es-ES_tradnl" w:eastAsia="es-ES_tradnl"/>
        </w:rPr>
        <w:drawing>
          <wp:inline distT="0" distB="0" distL="0" distR="0" wp14:anchorId="78168EEB" wp14:editId="7B9D62A0">
            <wp:extent cx="2778306" cy="37356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96699" cy="3760356"/>
                    </a:xfrm>
                    <a:prstGeom prst="rect">
                      <a:avLst/>
                    </a:prstGeom>
                  </pic:spPr>
                </pic:pic>
              </a:graphicData>
            </a:graphic>
          </wp:inline>
        </w:drawing>
      </w:r>
    </w:p>
    <w:p w14:paraId="7054783B" w14:textId="23E9B20A" w:rsidR="00906B65" w:rsidRDefault="00906B65" w:rsidP="00906B65">
      <w:pPr>
        <w:pStyle w:val="Descripcin"/>
        <w:jc w:val="center"/>
      </w:pPr>
      <w:r>
        <w:t xml:space="preserve">Ilustración </w:t>
      </w:r>
      <w:r>
        <w:fldChar w:fldCharType="begin"/>
      </w:r>
      <w:r>
        <w:instrText xml:space="preserve"> SEQ Ilustración \* ARABIC </w:instrText>
      </w:r>
      <w:r>
        <w:fldChar w:fldCharType="separate"/>
      </w:r>
      <w:r w:rsidR="00030B14">
        <w:rPr>
          <w:noProof/>
        </w:rPr>
        <w:t>20</w:t>
      </w:r>
      <w:r>
        <w:fldChar w:fldCharType="end"/>
      </w:r>
      <w:r>
        <w:t xml:space="preserve"> - Arquitectura del proyecto</w:t>
      </w:r>
    </w:p>
    <w:p w14:paraId="62C47DBD" w14:textId="27F2D640" w:rsidR="00906B65" w:rsidRDefault="00906B65" w:rsidP="00906B65">
      <w:pPr>
        <w:pStyle w:val="Prrafodelista"/>
        <w:numPr>
          <w:ilvl w:val="0"/>
          <w:numId w:val="23"/>
        </w:numPr>
      </w:pPr>
      <w:r>
        <w:t xml:space="preserve">Validar el campo “nombre” que se encuentra en el </w:t>
      </w:r>
      <w:proofErr w:type="gramStart"/>
      <w:r>
        <w:t>index.</w:t>
      </w:r>
      <w:r w:rsidR="00521251">
        <w:t>xhtml</w:t>
      </w:r>
      <w:proofErr w:type="gramEnd"/>
    </w:p>
    <w:p w14:paraId="0870D9AF" w14:textId="77777777" w:rsidR="006705C4" w:rsidRDefault="00521251" w:rsidP="006705C4">
      <w:pPr>
        <w:pStyle w:val="Prrafodelista"/>
        <w:keepNext/>
      </w:pPr>
      <w:r w:rsidRPr="00521251">
        <w:rPr>
          <w:noProof/>
          <w:lang w:val="es-ES_tradnl" w:eastAsia="es-ES_tradnl"/>
        </w:rPr>
        <w:drawing>
          <wp:inline distT="0" distB="0" distL="0" distR="0" wp14:anchorId="10E43F13" wp14:editId="59402A01">
            <wp:extent cx="6189345" cy="2988945"/>
            <wp:effectExtent l="0" t="0" r="825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9345" cy="2988945"/>
                    </a:xfrm>
                    <a:prstGeom prst="rect">
                      <a:avLst/>
                    </a:prstGeom>
                  </pic:spPr>
                </pic:pic>
              </a:graphicData>
            </a:graphic>
          </wp:inline>
        </w:drawing>
      </w:r>
    </w:p>
    <w:p w14:paraId="66BE2734" w14:textId="67DA182E" w:rsidR="00521251" w:rsidRDefault="006705C4" w:rsidP="006705C4">
      <w:pPr>
        <w:pStyle w:val="Descripcin"/>
        <w:jc w:val="center"/>
      </w:pPr>
      <w:r>
        <w:t xml:space="preserve">Ilustración </w:t>
      </w:r>
      <w:r>
        <w:fldChar w:fldCharType="begin"/>
      </w:r>
      <w:r>
        <w:instrText xml:space="preserve"> SEQ Ilustración \* ARABIC </w:instrText>
      </w:r>
      <w:r>
        <w:fldChar w:fldCharType="separate"/>
      </w:r>
      <w:r w:rsidR="00030B14">
        <w:rPr>
          <w:noProof/>
        </w:rPr>
        <w:t>21</w:t>
      </w:r>
      <w:r>
        <w:fldChar w:fldCharType="end"/>
      </w:r>
      <w:r>
        <w:t xml:space="preserve"> - Nuevo </w:t>
      </w:r>
      <w:proofErr w:type="gramStart"/>
      <w:r>
        <w:t>index.xhtml</w:t>
      </w:r>
      <w:proofErr w:type="gramEnd"/>
    </w:p>
    <w:p w14:paraId="5FDD9EAA" w14:textId="77777777" w:rsidR="006705C4" w:rsidRPr="006705C4" w:rsidRDefault="006705C4" w:rsidP="006705C4"/>
    <w:p w14:paraId="58321130" w14:textId="1C77784C" w:rsidR="00906B65" w:rsidRDefault="006705C4" w:rsidP="006705C4">
      <w:pPr>
        <w:pStyle w:val="Prrafodelista"/>
        <w:numPr>
          <w:ilvl w:val="0"/>
          <w:numId w:val="23"/>
        </w:numPr>
      </w:pPr>
      <w:r>
        <w:lastRenderedPageBreak/>
        <w:t xml:space="preserve">Modificar el </w:t>
      </w:r>
      <w:proofErr w:type="spellStart"/>
      <w:r>
        <w:t>ManagedBean</w:t>
      </w:r>
      <w:proofErr w:type="spellEnd"/>
      <w:r>
        <w:t xml:space="preserve"> para Candidato. Agregando el atributo faltante (Apellido)</w:t>
      </w:r>
    </w:p>
    <w:p w14:paraId="2E4ECEA2" w14:textId="7B454801" w:rsidR="006705C4" w:rsidRDefault="006705C4" w:rsidP="006705C4">
      <w:pPr>
        <w:pStyle w:val="Prrafodelista"/>
      </w:pPr>
      <w:r>
        <w:t xml:space="preserve">Se deberá agregar la propiedad y los metodos set y </w:t>
      </w:r>
      <w:proofErr w:type="spellStart"/>
      <w:r>
        <w:t>get</w:t>
      </w:r>
      <w:proofErr w:type="spellEnd"/>
      <w:r>
        <w:t>.</w:t>
      </w:r>
    </w:p>
    <w:p w14:paraId="6D576CC5" w14:textId="77777777" w:rsidR="004B3721" w:rsidRDefault="004B3721" w:rsidP="004B3721">
      <w:pPr>
        <w:pStyle w:val="Prrafodelista"/>
        <w:keepNext/>
        <w:jc w:val="center"/>
      </w:pPr>
      <w:r w:rsidRPr="004B3721">
        <w:rPr>
          <w:noProof/>
          <w:lang w:val="es-ES_tradnl" w:eastAsia="es-ES_tradnl"/>
        </w:rPr>
        <w:drawing>
          <wp:inline distT="0" distB="0" distL="0" distR="0" wp14:anchorId="2761E9F3" wp14:editId="33F6B072">
            <wp:extent cx="6189345" cy="5828665"/>
            <wp:effectExtent l="0" t="0" r="825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9345" cy="5828665"/>
                    </a:xfrm>
                    <a:prstGeom prst="rect">
                      <a:avLst/>
                    </a:prstGeom>
                  </pic:spPr>
                </pic:pic>
              </a:graphicData>
            </a:graphic>
          </wp:inline>
        </w:drawing>
      </w:r>
    </w:p>
    <w:p w14:paraId="7A21BC64" w14:textId="52759EBF" w:rsidR="006705C4" w:rsidRDefault="004B3721" w:rsidP="004B3721">
      <w:pPr>
        <w:pStyle w:val="Descripcin"/>
        <w:jc w:val="center"/>
      </w:pPr>
      <w:r>
        <w:t xml:space="preserve">Ilustración </w:t>
      </w:r>
      <w:r>
        <w:fldChar w:fldCharType="begin"/>
      </w:r>
      <w:r>
        <w:instrText xml:space="preserve"> SEQ Ilustración \* ARABIC </w:instrText>
      </w:r>
      <w:r>
        <w:fldChar w:fldCharType="separate"/>
      </w:r>
      <w:r w:rsidR="00030B14">
        <w:rPr>
          <w:noProof/>
        </w:rPr>
        <w:t>22</w:t>
      </w:r>
      <w:r>
        <w:fldChar w:fldCharType="end"/>
      </w:r>
      <w:r>
        <w:t xml:space="preserve"> - Nuevo Bean</w:t>
      </w:r>
    </w:p>
    <w:p w14:paraId="584A4E4E" w14:textId="35AAF5C1" w:rsidR="00077FD1" w:rsidRDefault="00077FD1">
      <w:r>
        <w:br w:type="page"/>
      </w:r>
    </w:p>
    <w:p w14:paraId="7AA2CAC5" w14:textId="6EF17B8B" w:rsidR="00077FD1" w:rsidRDefault="00783F12" w:rsidP="00077FD1">
      <w:pPr>
        <w:pStyle w:val="Prrafodelista"/>
        <w:numPr>
          <w:ilvl w:val="0"/>
          <w:numId w:val="23"/>
        </w:numPr>
      </w:pPr>
      <w:r>
        <w:lastRenderedPageBreak/>
        <w:t xml:space="preserve">Agregaremos un nuevo atributo: </w:t>
      </w:r>
      <w:proofErr w:type="spellStart"/>
      <w:proofErr w:type="gramStart"/>
      <w:r w:rsidRPr="00783F12">
        <w:rPr>
          <w:b/>
        </w:rPr>
        <w:t>sueldoDeseado</w:t>
      </w:r>
      <w:proofErr w:type="spellEnd"/>
      <w:r>
        <w:rPr>
          <w:b/>
        </w:rPr>
        <w:t xml:space="preserve"> </w:t>
      </w:r>
      <w:r>
        <w:t>.</w:t>
      </w:r>
      <w:proofErr w:type="gramEnd"/>
      <w:r>
        <w:t xml:space="preserve"> El objetivo de este nuevo atributo es validar un valor numérico entre un rango de valores proporcionado por el desarrollador.</w:t>
      </w:r>
    </w:p>
    <w:p w14:paraId="44543E94" w14:textId="77777777" w:rsidR="00783F12" w:rsidRDefault="00783F12" w:rsidP="00783F12">
      <w:pPr>
        <w:pStyle w:val="Prrafodelista"/>
      </w:pPr>
    </w:p>
    <w:p w14:paraId="411D8426" w14:textId="6C5B3540" w:rsidR="00783F12" w:rsidRDefault="00783F12" w:rsidP="00783F12">
      <w:pPr>
        <w:pStyle w:val="Prrafodelista"/>
      </w:pPr>
      <w:r>
        <w:t xml:space="preserve">Para ello, modificaremos el </w:t>
      </w:r>
      <w:proofErr w:type="gramStart"/>
      <w:r>
        <w:t>index.xhtml</w:t>
      </w:r>
      <w:proofErr w:type="gramEnd"/>
      <w:r>
        <w:t xml:space="preserve"> como se muestra a continuación:</w:t>
      </w:r>
    </w:p>
    <w:p w14:paraId="752CE4A7" w14:textId="77777777" w:rsidR="00FC341E" w:rsidRDefault="00FC341E" w:rsidP="00FC341E">
      <w:pPr>
        <w:pStyle w:val="Prrafodelista"/>
        <w:keepNext/>
      </w:pPr>
      <w:r w:rsidRPr="00FC341E">
        <w:rPr>
          <w:noProof/>
          <w:lang w:val="es-ES_tradnl" w:eastAsia="es-ES_tradnl"/>
        </w:rPr>
        <w:drawing>
          <wp:inline distT="0" distB="0" distL="0" distR="0" wp14:anchorId="481F5136" wp14:editId="1A880F64">
            <wp:extent cx="6189345" cy="3775075"/>
            <wp:effectExtent l="0" t="0" r="825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9345" cy="3775075"/>
                    </a:xfrm>
                    <a:prstGeom prst="rect">
                      <a:avLst/>
                    </a:prstGeom>
                  </pic:spPr>
                </pic:pic>
              </a:graphicData>
            </a:graphic>
          </wp:inline>
        </w:drawing>
      </w:r>
    </w:p>
    <w:p w14:paraId="1D3DF135" w14:textId="64043D95" w:rsidR="00783F12" w:rsidRDefault="00FC341E" w:rsidP="00FC341E">
      <w:pPr>
        <w:pStyle w:val="Descripcin"/>
        <w:jc w:val="center"/>
      </w:pPr>
      <w:r>
        <w:t xml:space="preserve">Ilustración </w:t>
      </w:r>
      <w:r>
        <w:fldChar w:fldCharType="begin"/>
      </w:r>
      <w:r>
        <w:instrText xml:space="preserve"> SEQ Ilustración \* ARABIC </w:instrText>
      </w:r>
      <w:r>
        <w:fldChar w:fldCharType="separate"/>
      </w:r>
      <w:r w:rsidR="00030B14">
        <w:rPr>
          <w:noProof/>
        </w:rPr>
        <w:t>23</w:t>
      </w:r>
      <w:r>
        <w:fldChar w:fldCharType="end"/>
      </w:r>
      <w:r>
        <w:t xml:space="preserve"> - Se agrega atributo </w:t>
      </w:r>
      <w:proofErr w:type="spellStart"/>
      <w:r>
        <w:t>sueldoDeseado</w:t>
      </w:r>
      <w:proofErr w:type="spellEnd"/>
    </w:p>
    <w:p w14:paraId="22F6914F" w14:textId="4BD0489B" w:rsidR="00FC341E" w:rsidRDefault="00FC341E" w:rsidP="00FC341E">
      <w:pPr>
        <w:pStyle w:val="Prrafodelista"/>
        <w:numPr>
          <w:ilvl w:val="0"/>
          <w:numId w:val="23"/>
        </w:numPr>
      </w:pPr>
      <w:r>
        <w:t xml:space="preserve">Modificamos el </w:t>
      </w:r>
      <w:proofErr w:type="spellStart"/>
      <w:r>
        <w:t>ManagedBean</w:t>
      </w:r>
      <w:proofErr w:type="spellEnd"/>
      <w:r>
        <w:t xml:space="preserve"> con el atributo nuevo.</w:t>
      </w:r>
    </w:p>
    <w:p w14:paraId="6C71261E" w14:textId="6AB9738A" w:rsidR="00FC341E" w:rsidRDefault="00B3669A" w:rsidP="00FC341E">
      <w:pPr>
        <w:pStyle w:val="Prrafodelista"/>
      </w:pPr>
      <w:r w:rsidRPr="00B3669A">
        <w:rPr>
          <w:noProof/>
          <w:lang w:val="es-ES_tradnl" w:eastAsia="es-ES_tradnl"/>
        </w:rPr>
        <w:drawing>
          <wp:inline distT="0" distB="0" distL="0" distR="0" wp14:anchorId="6792752F" wp14:editId="749CE50A">
            <wp:extent cx="6189345" cy="985520"/>
            <wp:effectExtent l="0" t="0" r="8255"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9345" cy="985520"/>
                    </a:xfrm>
                    <a:prstGeom prst="rect">
                      <a:avLst/>
                    </a:prstGeom>
                  </pic:spPr>
                </pic:pic>
              </a:graphicData>
            </a:graphic>
          </wp:inline>
        </w:drawing>
      </w:r>
    </w:p>
    <w:p w14:paraId="420BA1DA" w14:textId="5329E3E2" w:rsidR="00B3669A" w:rsidRPr="00FC341E" w:rsidRDefault="00B3669A" w:rsidP="00FC341E">
      <w:pPr>
        <w:pStyle w:val="Prrafodelista"/>
      </w:pPr>
      <w:r w:rsidRPr="00B3669A">
        <w:rPr>
          <w:noProof/>
          <w:lang w:val="es-ES_tradnl" w:eastAsia="es-ES_tradnl"/>
        </w:rPr>
        <w:drawing>
          <wp:inline distT="0" distB="0" distL="0" distR="0" wp14:anchorId="091837F0" wp14:editId="51FA9832">
            <wp:extent cx="6189345" cy="1384300"/>
            <wp:effectExtent l="0" t="0" r="8255" b="1270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345" cy="1384300"/>
                    </a:xfrm>
                    <a:prstGeom prst="rect">
                      <a:avLst/>
                    </a:prstGeom>
                  </pic:spPr>
                </pic:pic>
              </a:graphicData>
            </a:graphic>
          </wp:inline>
        </w:drawing>
      </w:r>
    </w:p>
    <w:p w14:paraId="70C32EF1" w14:textId="77777777" w:rsidR="00FC341E" w:rsidRDefault="00FC341E" w:rsidP="00B3669A">
      <w:pPr>
        <w:pStyle w:val="Prrafodelista"/>
        <w:ind w:firstLine="720"/>
      </w:pPr>
    </w:p>
    <w:p w14:paraId="15AD8F1B" w14:textId="77777777" w:rsidR="00B3669A" w:rsidRDefault="00B3669A" w:rsidP="00B3669A">
      <w:pPr>
        <w:pStyle w:val="Prrafodelista"/>
        <w:ind w:firstLine="720"/>
      </w:pPr>
    </w:p>
    <w:p w14:paraId="3E57C996" w14:textId="77777777" w:rsidR="00B3669A" w:rsidRDefault="00B3669A" w:rsidP="00B3669A">
      <w:pPr>
        <w:pStyle w:val="Prrafodelista"/>
        <w:ind w:firstLine="720"/>
      </w:pPr>
    </w:p>
    <w:p w14:paraId="48DD63F9" w14:textId="30148682" w:rsidR="00B3669A" w:rsidRDefault="001B09AF" w:rsidP="00B3669A">
      <w:pPr>
        <w:pStyle w:val="Prrafodelista"/>
        <w:numPr>
          <w:ilvl w:val="0"/>
          <w:numId w:val="23"/>
        </w:numPr>
      </w:pPr>
      <w:r>
        <w:lastRenderedPageBreak/>
        <w:t xml:space="preserve">Modificar el </w:t>
      </w:r>
      <w:proofErr w:type="spellStart"/>
      <w:r>
        <w:t>ManagedBean</w:t>
      </w:r>
      <w:proofErr w:type="spellEnd"/>
      <w:r>
        <w:t xml:space="preserve">: </w:t>
      </w:r>
      <w:proofErr w:type="spellStart"/>
      <w:r>
        <w:t>VacanteForm</w:t>
      </w:r>
      <w:proofErr w:type="spellEnd"/>
      <w:r>
        <w:t xml:space="preserve"> con el siguiente Log </w:t>
      </w:r>
    </w:p>
    <w:p w14:paraId="782149AE" w14:textId="6DBEE85F" w:rsidR="001B09AF" w:rsidRDefault="001B09AF" w:rsidP="001B09AF">
      <w:pPr>
        <w:pStyle w:val="Prrafodelista"/>
      </w:pPr>
      <w:r w:rsidRPr="001B09AF">
        <w:rPr>
          <w:noProof/>
          <w:lang w:val="es-ES_tradnl" w:eastAsia="es-ES_tradnl"/>
        </w:rPr>
        <w:drawing>
          <wp:inline distT="0" distB="0" distL="0" distR="0" wp14:anchorId="545AF440" wp14:editId="7028F153">
            <wp:extent cx="6189345" cy="2056765"/>
            <wp:effectExtent l="0" t="0" r="8255"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9345" cy="2056765"/>
                    </a:xfrm>
                    <a:prstGeom prst="rect">
                      <a:avLst/>
                    </a:prstGeom>
                  </pic:spPr>
                </pic:pic>
              </a:graphicData>
            </a:graphic>
          </wp:inline>
        </w:drawing>
      </w:r>
    </w:p>
    <w:p w14:paraId="4FE58204" w14:textId="018DEEB8" w:rsidR="001B09AF" w:rsidRDefault="001B09AF" w:rsidP="001B09AF">
      <w:pPr>
        <w:tabs>
          <w:tab w:val="left" w:pos="1090"/>
        </w:tabs>
      </w:pPr>
      <w:r>
        <w:t>8- Ejecutar la aplicación y observar los resultados:</w:t>
      </w:r>
    </w:p>
    <w:p w14:paraId="1E649F21" w14:textId="77777777" w:rsidR="000B0313" w:rsidRDefault="000B0313" w:rsidP="000B0313">
      <w:pPr>
        <w:keepNext/>
        <w:tabs>
          <w:tab w:val="left" w:pos="1090"/>
        </w:tabs>
      </w:pPr>
      <w:r w:rsidRPr="000B0313">
        <w:rPr>
          <w:noProof/>
          <w:lang w:val="es-ES_tradnl" w:eastAsia="es-ES_tradnl"/>
        </w:rPr>
        <w:drawing>
          <wp:inline distT="0" distB="0" distL="0" distR="0" wp14:anchorId="42739E51" wp14:editId="6F6AEDEB">
            <wp:extent cx="6189345" cy="659765"/>
            <wp:effectExtent l="0" t="0" r="8255"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9345" cy="659765"/>
                    </a:xfrm>
                    <a:prstGeom prst="rect">
                      <a:avLst/>
                    </a:prstGeom>
                  </pic:spPr>
                </pic:pic>
              </a:graphicData>
            </a:graphic>
          </wp:inline>
        </w:drawing>
      </w:r>
    </w:p>
    <w:p w14:paraId="7FFBFFB6" w14:textId="7DAE5FD0" w:rsidR="001B09AF" w:rsidRDefault="000B0313" w:rsidP="000B0313">
      <w:pPr>
        <w:pStyle w:val="Descripcin"/>
        <w:jc w:val="center"/>
      </w:pPr>
      <w:r>
        <w:t xml:space="preserve">Ilustración </w:t>
      </w:r>
      <w:r>
        <w:fldChar w:fldCharType="begin"/>
      </w:r>
      <w:r>
        <w:instrText xml:space="preserve"> SEQ Ilustración \* ARABIC </w:instrText>
      </w:r>
      <w:r>
        <w:fldChar w:fldCharType="separate"/>
      </w:r>
      <w:r w:rsidR="00030B14">
        <w:rPr>
          <w:noProof/>
        </w:rPr>
        <w:t>24</w:t>
      </w:r>
      <w:r>
        <w:fldChar w:fldCharType="end"/>
      </w:r>
      <w:r>
        <w:t xml:space="preserve"> - Se realizan pruebas de validaciones</w:t>
      </w:r>
    </w:p>
    <w:p w14:paraId="70A32D26" w14:textId="77777777" w:rsidR="000B0313" w:rsidRDefault="000B0313" w:rsidP="000B0313"/>
    <w:p w14:paraId="3F0807B6" w14:textId="5DAE6647" w:rsidR="000B0313" w:rsidRDefault="000B0313" w:rsidP="000B0313">
      <w:pPr>
        <w:pStyle w:val="Prrafodelista"/>
        <w:numPr>
          <w:ilvl w:val="0"/>
          <w:numId w:val="23"/>
        </w:numPr>
      </w:pPr>
      <w:r>
        <w:t xml:space="preserve">Realizar validaciones interdependientes: Para ello se modificara el Managed Bean VacanteForm.java y dentro del método </w:t>
      </w:r>
      <w:proofErr w:type="gramStart"/>
      <w:r>
        <w:t>enviar(</w:t>
      </w:r>
      <w:proofErr w:type="gramEnd"/>
      <w:r>
        <w:t xml:space="preserve">), </w:t>
      </w:r>
      <w:r w:rsidR="00F95BBB">
        <w:t>inmediatamente</w:t>
      </w:r>
      <w:r>
        <w:t xml:space="preserve"> después de la llave del </w:t>
      </w:r>
      <w:proofErr w:type="spellStart"/>
      <w:r>
        <w:t>if</w:t>
      </w:r>
      <w:proofErr w:type="spellEnd"/>
      <w:r>
        <w:t xml:space="preserve"> que valida a un usuario especifico.</w:t>
      </w:r>
    </w:p>
    <w:p w14:paraId="61DA9429" w14:textId="77777777" w:rsidR="000B0313" w:rsidRDefault="000B0313" w:rsidP="000B0313">
      <w:pPr>
        <w:pStyle w:val="Prrafodelista"/>
      </w:pPr>
    </w:p>
    <w:p w14:paraId="414A2D7B" w14:textId="1132EE8C" w:rsidR="009C0D1A" w:rsidRDefault="009C0D1A" w:rsidP="000B0313">
      <w:pPr>
        <w:pStyle w:val="Prrafodelista"/>
      </w:pPr>
      <w:r w:rsidRPr="009C0D1A">
        <w:rPr>
          <w:noProof/>
          <w:lang w:val="es-ES_tradnl" w:eastAsia="es-ES_tradnl"/>
        </w:rPr>
        <w:drawing>
          <wp:inline distT="0" distB="0" distL="0" distR="0" wp14:anchorId="06ECB2BA" wp14:editId="4C2DB985">
            <wp:extent cx="6189345" cy="2900680"/>
            <wp:effectExtent l="0" t="0" r="825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9345" cy="2900680"/>
                    </a:xfrm>
                    <a:prstGeom prst="rect">
                      <a:avLst/>
                    </a:prstGeom>
                  </pic:spPr>
                </pic:pic>
              </a:graphicData>
            </a:graphic>
          </wp:inline>
        </w:drawing>
      </w:r>
    </w:p>
    <w:p w14:paraId="69F6326B" w14:textId="4EC4BC48" w:rsidR="009C0D1A" w:rsidRDefault="009C0D1A" w:rsidP="009C0D1A">
      <w:pPr>
        <w:tabs>
          <w:tab w:val="left" w:pos="1008"/>
        </w:tabs>
      </w:pPr>
      <w:r>
        <w:tab/>
      </w:r>
    </w:p>
    <w:p w14:paraId="6C77E308" w14:textId="58A4BF96" w:rsidR="009C0D1A" w:rsidRDefault="009C0D1A" w:rsidP="009C0D1A">
      <w:pPr>
        <w:tabs>
          <w:tab w:val="left" w:pos="1008"/>
        </w:tabs>
      </w:pPr>
      <w:r>
        <w:lastRenderedPageBreak/>
        <w:t xml:space="preserve">También se modificará el </w:t>
      </w:r>
      <w:proofErr w:type="gramStart"/>
      <w:r>
        <w:t>index.xhtml</w:t>
      </w:r>
      <w:proofErr w:type="gramEnd"/>
      <w:r>
        <w:t>. agregando la siguiente línea inmediatamente después de la etiqueta &lt;</w:t>
      </w:r>
      <w:proofErr w:type="spellStart"/>
      <w:proofErr w:type="gramStart"/>
      <w:r>
        <w:t>h:form</w:t>
      </w:r>
      <w:proofErr w:type="spellEnd"/>
      <w:proofErr w:type="gramEnd"/>
      <w:r>
        <w:t>&gt; ….</w:t>
      </w:r>
    </w:p>
    <w:p w14:paraId="26F9CFC7" w14:textId="1A58A123" w:rsidR="0069429D" w:rsidRDefault="0069429D" w:rsidP="009C0D1A">
      <w:pPr>
        <w:tabs>
          <w:tab w:val="left" w:pos="1008"/>
        </w:tabs>
      </w:pPr>
      <w:r w:rsidRPr="0069429D">
        <w:rPr>
          <w:noProof/>
          <w:lang w:val="es-ES_tradnl" w:eastAsia="es-ES_tradnl"/>
        </w:rPr>
        <w:drawing>
          <wp:inline distT="0" distB="0" distL="0" distR="0" wp14:anchorId="36A883C2" wp14:editId="6695C2A2">
            <wp:extent cx="6189345" cy="2990850"/>
            <wp:effectExtent l="0" t="0" r="8255"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9345" cy="2990850"/>
                    </a:xfrm>
                    <a:prstGeom prst="rect">
                      <a:avLst/>
                    </a:prstGeom>
                  </pic:spPr>
                </pic:pic>
              </a:graphicData>
            </a:graphic>
          </wp:inline>
        </w:drawing>
      </w:r>
    </w:p>
    <w:p w14:paraId="552A7EDA" w14:textId="24BA4563" w:rsidR="009C0D1A" w:rsidRDefault="0069429D" w:rsidP="0069429D">
      <w:pPr>
        <w:pStyle w:val="Prrafodelista"/>
        <w:numPr>
          <w:ilvl w:val="0"/>
          <w:numId w:val="23"/>
        </w:numPr>
      </w:pPr>
      <w:r>
        <w:t>Realizar las validaciones correspondientes:</w:t>
      </w:r>
    </w:p>
    <w:p w14:paraId="47E6643C" w14:textId="77777777" w:rsidR="0069429D" w:rsidRDefault="0069429D" w:rsidP="0069429D">
      <w:pPr>
        <w:pStyle w:val="Prrafodelista"/>
        <w:keepNext/>
        <w:jc w:val="center"/>
      </w:pPr>
      <w:r w:rsidRPr="0069429D">
        <w:rPr>
          <w:noProof/>
          <w:lang w:val="es-ES_tradnl" w:eastAsia="es-ES_tradnl"/>
        </w:rPr>
        <w:drawing>
          <wp:inline distT="0" distB="0" distL="0" distR="0" wp14:anchorId="730D852B" wp14:editId="68BABFC0">
            <wp:extent cx="5600700" cy="1778000"/>
            <wp:effectExtent l="0" t="0" r="1270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00700" cy="1778000"/>
                    </a:xfrm>
                    <a:prstGeom prst="rect">
                      <a:avLst/>
                    </a:prstGeom>
                  </pic:spPr>
                </pic:pic>
              </a:graphicData>
            </a:graphic>
          </wp:inline>
        </w:drawing>
      </w:r>
    </w:p>
    <w:p w14:paraId="4E260C7F" w14:textId="57A38F97" w:rsidR="0069429D" w:rsidRDefault="0069429D" w:rsidP="0069429D">
      <w:pPr>
        <w:pStyle w:val="Descripcin"/>
        <w:jc w:val="center"/>
      </w:pPr>
      <w:r>
        <w:t xml:space="preserve">Ilustración </w:t>
      </w:r>
      <w:r>
        <w:fldChar w:fldCharType="begin"/>
      </w:r>
      <w:r>
        <w:instrText xml:space="preserve"> SEQ Ilustración \* ARABIC </w:instrText>
      </w:r>
      <w:r>
        <w:fldChar w:fldCharType="separate"/>
      </w:r>
      <w:r w:rsidR="00030B14">
        <w:rPr>
          <w:noProof/>
        </w:rPr>
        <w:t>25</w:t>
      </w:r>
      <w:r>
        <w:fldChar w:fldCharType="end"/>
      </w:r>
      <w:r>
        <w:t xml:space="preserve"> - Caso de prueba 1</w:t>
      </w:r>
    </w:p>
    <w:p w14:paraId="2760255A" w14:textId="77777777" w:rsidR="0069429D" w:rsidRDefault="0069429D" w:rsidP="0069429D"/>
    <w:p w14:paraId="12114AE5" w14:textId="77777777" w:rsidR="0069429D" w:rsidRDefault="0069429D" w:rsidP="0069429D"/>
    <w:p w14:paraId="3C730098" w14:textId="77777777" w:rsidR="0069429D" w:rsidRDefault="0069429D" w:rsidP="0069429D"/>
    <w:p w14:paraId="2E85A990" w14:textId="22EA930C" w:rsidR="0069429D" w:rsidRDefault="0069429D" w:rsidP="0069429D">
      <w:r>
        <w:lastRenderedPageBreak/>
        <w:t xml:space="preserve">             </w:t>
      </w:r>
      <w:r w:rsidRPr="0069429D">
        <w:rPr>
          <w:noProof/>
          <w:lang w:val="es-ES_tradnl" w:eastAsia="es-ES_tradnl"/>
        </w:rPr>
        <w:drawing>
          <wp:inline distT="0" distB="0" distL="0" distR="0" wp14:anchorId="6A4E276D" wp14:editId="534B67EC">
            <wp:extent cx="3746500" cy="1435100"/>
            <wp:effectExtent l="0" t="0" r="12700" b="1270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46500" cy="1435100"/>
                    </a:xfrm>
                    <a:prstGeom prst="rect">
                      <a:avLst/>
                    </a:prstGeom>
                  </pic:spPr>
                </pic:pic>
              </a:graphicData>
            </a:graphic>
          </wp:inline>
        </w:drawing>
      </w:r>
    </w:p>
    <w:p w14:paraId="5D9E985F" w14:textId="77777777" w:rsidR="0069429D" w:rsidRDefault="0069429D" w:rsidP="0069429D">
      <w:pPr>
        <w:keepNext/>
        <w:tabs>
          <w:tab w:val="left" w:pos="1173"/>
        </w:tabs>
      </w:pPr>
      <w:r>
        <w:tab/>
      </w:r>
      <w:r w:rsidRPr="0069429D">
        <w:rPr>
          <w:noProof/>
          <w:lang w:val="es-ES_tradnl" w:eastAsia="es-ES_tradnl"/>
        </w:rPr>
        <w:drawing>
          <wp:inline distT="0" distB="0" distL="0" distR="0" wp14:anchorId="0C77172B" wp14:editId="4FC079A7">
            <wp:extent cx="3771900" cy="546100"/>
            <wp:effectExtent l="0" t="0" r="12700" b="1270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71900" cy="546100"/>
                    </a:xfrm>
                    <a:prstGeom prst="rect">
                      <a:avLst/>
                    </a:prstGeom>
                  </pic:spPr>
                </pic:pic>
              </a:graphicData>
            </a:graphic>
          </wp:inline>
        </w:drawing>
      </w:r>
    </w:p>
    <w:p w14:paraId="1C18064F" w14:textId="3DBB42AE" w:rsidR="0069429D" w:rsidRDefault="0069429D" w:rsidP="0069429D">
      <w:pPr>
        <w:pStyle w:val="Descripcin"/>
        <w:jc w:val="center"/>
      </w:pPr>
      <w:r>
        <w:t xml:space="preserve">Ilustración </w:t>
      </w:r>
      <w:r>
        <w:fldChar w:fldCharType="begin"/>
      </w:r>
      <w:r>
        <w:instrText xml:space="preserve"> SEQ Ilustración \* ARABIC </w:instrText>
      </w:r>
      <w:r>
        <w:fldChar w:fldCharType="separate"/>
      </w:r>
      <w:r w:rsidR="00030B14">
        <w:rPr>
          <w:noProof/>
        </w:rPr>
        <w:t>26</w:t>
      </w:r>
      <w:r>
        <w:fldChar w:fldCharType="end"/>
      </w:r>
      <w:r>
        <w:t xml:space="preserve"> - Caso de prueba 2</w:t>
      </w:r>
    </w:p>
    <w:p w14:paraId="53F9D7C4" w14:textId="77777777" w:rsidR="0069429D" w:rsidRDefault="0069429D" w:rsidP="0069429D"/>
    <w:p w14:paraId="32D749C7" w14:textId="6440F166" w:rsidR="0069429D" w:rsidRDefault="0069429D" w:rsidP="0069429D">
      <w:r>
        <w:t xml:space="preserve">         </w:t>
      </w:r>
      <w:r w:rsidRPr="0069429D">
        <w:rPr>
          <w:noProof/>
          <w:lang w:val="es-ES_tradnl" w:eastAsia="es-ES_tradnl"/>
        </w:rPr>
        <w:drawing>
          <wp:inline distT="0" distB="0" distL="0" distR="0" wp14:anchorId="424178EA" wp14:editId="64C89281">
            <wp:extent cx="4076700" cy="1485900"/>
            <wp:effectExtent l="0" t="0" r="12700" b="1270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6700" cy="1485900"/>
                    </a:xfrm>
                    <a:prstGeom prst="rect">
                      <a:avLst/>
                    </a:prstGeom>
                  </pic:spPr>
                </pic:pic>
              </a:graphicData>
            </a:graphic>
          </wp:inline>
        </w:drawing>
      </w:r>
    </w:p>
    <w:p w14:paraId="36ACFB7F" w14:textId="77777777" w:rsidR="0069429D" w:rsidRDefault="0069429D" w:rsidP="0069429D">
      <w:pPr>
        <w:keepNext/>
      </w:pPr>
      <w:r w:rsidRPr="0069429D">
        <w:rPr>
          <w:noProof/>
          <w:lang w:val="es-ES_tradnl" w:eastAsia="es-ES_tradnl"/>
        </w:rPr>
        <w:drawing>
          <wp:inline distT="0" distB="0" distL="0" distR="0" wp14:anchorId="671E72D3" wp14:editId="16280290">
            <wp:extent cx="5016500" cy="68258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6500" cy="682580"/>
                    </a:xfrm>
                    <a:prstGeom prst="rect">
                      <a:avLst/>
                    </a:prstGeom>
                  </pic:spPr>
                </pic:pic>
              </a:graphicData>
            </a:graphic>
          </wp:inline>
        </w:drawing>
      </w:r>
    </w:p>
    <w:p w14:paraId="2A79CC5E" w14:textId="1CF0FD5B" w:rsidR="0069429D" w:rsidRDefault="0069429D" w:rsidP="0069429D">
      <w:pPr>
        <w:pStyle w:val="Descripcin"/>
        <w:jc w:val="center"/>
      </w:pPr>
      <w:r>
        <w:t xml:space="preserve">Ilustración </w:t>
      </w:r>
      <w:r>
        <w:fldChar w:fldCharType="begin"/>
      </w:r>
      <w:r>
        <w:instrText xml:space="preserve"> SEQ Ilustración \* ARABIC </w:instrText>
      </w:r>
      <w:r>
        <w:fldChar w:fldCharType="separate"/>
      </w:r>
      <w:r w:rsidR="00030B14">
        <w:rPr>
          <w:noProof/>
        </w:rPr>
        <w:t>27</w:t>
      </w:r>
      <w:r>
        <w:fldChar w:fldCharType="end"/>
      </w:r>
      <w:r>
        <w:t xml:space="preserve"> - Caso de validación 3</w:t>
      </w:r>
    </w:p>
    <w:p w14:paraId="1D9140D4" w14:textId="6709E7D6" w:rsidR="0069429D" w:rsidRDefault="0069429D" w:rsidP="0069429D">
      <w:r>
        <w:t>No olvide revisar el log en la consola del servidor.</w:t>
      </w:r>
    </w:p>
    <w:p w14:paraId="020FF11C" w14:textId="77777777" w:rsidR="0069429D" w:rsidRDefault="0069429D" w:rsidP="0069429D"/>
    <w:p w14:paraId="38A17605" w14:textId="77777777" w:rsidR="0069429D" w:rsidRDefault="0069429D" w:rsidP="0069429D"/>
    <w:p w14:paraId="25397629" w14:textId="77777777" w:rsidR="0069429D" w:rsidRDefault="0069429D" w:rsidP="0069429D"/>
    <w:p w14:paraId="2876D34B" w14:textId="77777777" w:rsidR="0069429D" w:rsidRDefault="0069429D" w:rsidP="0069429D"/>
    <w:p w14:paraId="7194BA43" w14:textId="77777777" w:rsidR="0069429D" w:rsidRDefault="0069429D" w:rsidP="0069429D"/>
    <w:p w14:paraId="71BA8A42" w14:textId="77777777" w:rsidR="0069429D" w:rsidRDefault="0069429D" w:rsidP="0069429D"/>
    <w:p w14:paraId="1C56F1CD" w14:textId="77777777" w:rsidR="0069429D" w:rsidRDefault="0069429D" w:rsidP="0069429D"/>
    <w:p w14:paraId="35BDDDDB" w14:textId="4FFCE4B4" w:rsidR="004E29E7" w:rsidRDefault="004E29E7" w:rsidP="004E29E7">
      <w:pPr>
        <w:pStyle w:val="Ttulo2"/>
      </w:pPr>
      <w:r>
        <w:lastRenderedPageBreak/>
        <w:t>Ejercicio # 6 Convertidores</w:t>
      </w:r>
    </w:p>
    <w:p w14:paraId="4FF4E5A3" w14:textId="76BFD7C5" w:rsidR="004E29E7" w:rsidRDefault="004E29E7" w:rsidP="004E29E7">
      <w:r>
        <w:t xml:space="preserve">Objetivo:  Conocer el funcionamiento de los convertidores en JSF. </w:t>
      </w:r>
    </w:p>
    <w:p w14:paraId="38C5935B" w14:textId="243B7774" w:rsidR="004E29E7" w:rsidRDefault="004E29E7" w:rsidP="004E29E7">
      <w:r>
        <w:t>Se implementará un tipo de conversión implícita ente tipos de datos de los formularios y los controladores (Vista - Controlador).</w:t>
      </w:r>
    </w:p>
    <w:p w14:paraId="777A271D" w14:textId="77777777" w:rsidR="004E29E7" w:rsidRDefault="004E29E7" w:rsidP="004E29E7"/>
    <w:p w14:paraId="011A7835" w14:textId="77777777" w:rsidR="004E29E7" w:rsidRDefault="004E29E7" w:rsidP="004E29E7">
      <w:r>
        <w:t>Pasos a seguir:</w:t>
      </w:r>
    </w:p>
    <w:p w14:paraId="4E8707A2" w14:textId="77C4C22B" w:rsidR="0069429D" w:rsidRDefault="004E29E7" w:rsidP="004E29E7">
      <w:pPr>
        <w:pStyle w:val="Prrafodelista"/>
        <w:numPr>
          <w:ilvl w:val="0"/>
          <w:numId w:val="25"/>
        </w:numPr>
      </w:pPr>
      <w:r>
        <w:t>Copiar el proyecto anterior (BolsaTrabajoV1) a BolsaTrabajoV2 de la siguiente manera:</w:t>
      </w:r>
    </w:p>
    <w:p w14:paraId="7F02BF05" w14:textId="77777777" w:rsidR="00E279FC" w:rsidRDefault="00E279FC" w:rsidP="00E279FC">
      <w:pPr>
        <w:pStyle w:val="Prrafodelista"/>
        <w:keepNext/>
      </w:pPr>
      <w:r w:rsidRPr="00E279FC">
        <w:rPr>
          <w:noProof/>
          <w:lang w:val="es-ES_tradnl" w:eastAsia="es-ES_tradnl"/>
        </w:rPr>
        <w:drawing>
          <wp:inline distT="0" distB="0" distL="0" distR="0" wp14:anchorId="7F596379" wp14:editId="4E9CF45A">
            <wp:extent cx="5156130" cy="3245394"/>
            <wp:effectExtent l="0" t="0" r="635"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56130" cy="3245394"/>
                    </a:xfrm>
                    <a:prstGeom prst="rect">
                      <a:avLst/>
                    </a:prstGeom>
                  </pic:spPr>
                </pic:pic>
              </a:graphicData>
            </a:graphic>
          </wp:inline>
        </w:drawing>
      </w:r>
    </w:p>
    <w:p w14:paraId="12E86058" w14:textId="29647962" w:rsidR="00221242" w:rsidRDefault="00E279FC" w:rsidP="00E279FC">
      <w:pPr>
        <w:pStyle w:val="Descripcin"/>
        <w:jc w:val="center"/>
      </w:pPr>
      <w:r>
        <w:t xml:space="preserve">Ilustración </w:t>
      </w:r>
      <w:r>
        <w:fldChar w:fldCharType="begin"/>
      </w:r>
      <w:r>
        <w:instrText xml:space="preserve"> SEQ Ilustración \* ARABIC </w:instrText>
      </w:r>
      <w:r>
        <w:fldChar w:fldCharType="separate"/>
      </w:r>
      <w:r w:rsidR="00030B14">
        <w:rPr>
          <w:noProof/>
        </w:rPr>
        <w:t>28</w:t>
      </w:r>
      <w:r>
        <w:fldChar w:fldCharType="end"/>
      </w:r>
      <w:r>
        <w:t xml:space="preserve"> - Usar el asistente de copiado</w:t>
      </w:r>
    </w:p>
    <w:p w14:paraId="0E915D1A" w14:textId="77777777" w:rsidR="00221242" w:rsidRDefault="00221242">
      <w:pPr>
        <w:rPr>
          <w:i/>
          <w:iCs/>
          <w:szCs w:val="18"/>
        </w:rPr>
      </w:pPr>
      <w:r>
        <w:br w:type="page"/>
      </w:r>
    </w:p>
    <w:p w14:paraId="01B5755F" w14:textId="77777777" w:rsidR="004E29E7" w:rsidRDefault="004E29E7" w:rsidP="00E279FC">
      <w:pPr>
        <w:pStyle w:val="Descripcin"/>
        <w:jc w:val="center"/>
      </w:pPr>
    </w:p>
    <w:p w14:paraId="19F70456" w14:textId="64DEAEE7" w:rsidR="00E279FC" w:rsidRDefault="00E279FC" w:rsidP="00E279FC">
      <w:pPr>
        <w:pStyle w:val="Prrafodelista"/>
        <w:numPr>
          <w:ilvl w:val="0"/>
          <w:numId w:val="25"/>
        </w:numPr>
      </w:pPr>
      <w:r>
        <w:t>En la clase “Candidato.java” cambiar el tipo de dato del atributo “</w:t>
      </w:r>
      <w:proofErr w:type="spellStart"/>
      <w:r>
        <w:t>sueldoDeseado</w:t>
      </w:r>
      <w:proofErr w:type="spellEnd"/>
      <w:r>
        <w:t xml:space="preserve">” de </w:t>
      </w:r>
      <w:proofErr w:type="spellStart"/>
      <w:r>
        <w:t>String</w:t>
      </w:r>
      <w:proofErr w:type="spellEnd"/>
      <w:r>
        <w:t xml:space="preserve"> a </w:t>
      </w:r>
      <w:proofErr w:type="spellStart"/>
      <w:r>
        <w:t>int</w:t>
      </w:r>
      <w:proofErr w:type="spellEnd"/>
      <w:r>
        <w:t>. Quedando de la siguiente forma:</w:t>
      </w:r>
    </w:p>
    <w:p w14:paraId="3BF946CF" w14:textId="77777777" w:rsidR="00221242" w:rsidRDefault="00221242" w:rsidP="00221242">
      <w:pPr>
        <w:pStyle w:val="Prrafodelista"/>
        <w:keepNext/>
      </w:pPr>
      <w:r w:rsidRPr="00221242">
        <w:rPr>
          <w:noProof/>
          <w:lang w:val="es-ES_tradnl" w:eastAsia="es-ES_tradnl"/>
        </w:rPr>
        <w:drawing>
          <wp:inline distT="0" distB="0" distL="0" distR="0" wp14:anchorId="70AC8533" wp14:editId="3E39E464">
            <wp:extent cx="5575468" cy="379076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7718" cy="3799098"/>
                    </a:xfrm>
                    <a:prstGeom prst="rect">
                      <a:avLst/>
                    </a:prstGeom>
                  </pic:spPr>
                </pic:pic>
              </a:graphicData>
            </a:graphic>
          </wp:inline>
        </w:drawing>
      </w:r>
    </w:p>
    <w:p w14:paraId="79AD7746" w14:textId="1EA0AA84" w:rsidR="00221242" w:rsidRDefault="00221242" w:rsidP="00221242">
      <w:pPr>
        <w:pStyle w:val="Descripcin"/>
        <w:jc w:val="center"/>
      </w:pPr>
      <w:r>
        <w:t xml:space="preserve">Ilustración </w:t>
      </w:r>
      <w:r>
        <w:fldChar w:fldCharType="begin"/>
      </w:r>
      <w:r>
        <w:instrText xml:space="preserve"> SEQ Ilustración \* ARABIC </w:instrText>
      </w:r>
      <w:r>
        <w:fldChar w:fldCharType="separate"/>
      </w:r>
      <w:r w:rsidR="00030B14">
        <w:rPr>
          <w:noProof/>
        </w:rPr>
        <w:t>29</w:t>
      </w:r>
      <w:r>
        <w:fldChar w:fldCharType="end"/>
      </w:r>
      <w:r>
        <w:t xml:space="preserve"> - Nuevos tipos de datos para atributo y metodos</w:t>
      </w:r>
    </w:p>
    <w:p w14:paraId="4FF17441" w14:textId="419F6750" w:rsidR="00221242" w:rsidRDefault="00221242" w:rsidP="00221242">
      <w:pPr>
        <w:pStyle w:val="Prrafodelista"/>
        <w:numPr>
          <w:ilvl w:val="0"/>
          <w:numId w:val="25"/>
        </w:numPr>
      </w:pPr>
      <w:r>
        <w:t>Agregamos el atributo de fecha de nacimiento:</w:t>
      </w:r>
    </w:p>
    <w:p w14:paraId="1B4B4EA4" w14:textId="1D839A88" w:rsidR="00221242" w:rsidRDefault="00221242" w:rsidP="00221242">
      <w:pPr>
        <w:pStyle w:val="Prrafodelista"/>
      </w:pPr>
      <w:r w:rsidRPr="00221242">
        <w:rPr>
          <w:noProof/>
          <w:lang w:val="es-ES_tradnl" w:eastAsia="es-ES_tradnl"/>
        </w:rPr>
        <w:drawing>
          <wp:inline distT="0" distB="0" distL="0" distR="0" wp14:anchorId="5CCC0336" wp14:editId="19A4041D">
            <wp:extent cx="4851400" cy="12192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1400" cy="1219200"/>
                    </a:xfrm>
                    <a:prstGeom prst="rect">
                      <a:avLst/>
                    </a:prstGeom>
                  </pic:spPr>
                </pic:pic>
              </a:graphicData>
            </a:graphic>
          </wp:inline>
        </w:drawing>
      </w:r>
    </w:p>
    <w:p w14:paraId="06909BE9" w14:textId="77777777" w:rsidR="00221242" w:rsidRDefault="00221242" w:rsidP="00221242">
      <w:pPr>
        <w:pStyle w:val="Prrafodelista"/>
        <w:keepNext/>
      </w:pPr>
      <w:r w:rsidRPr="00221242">
        <w:rPr>
          <w:noProof/>
          <w:lang w:val="es-ES_tradnl" w:eastAsia="es-ES_tradnl"/>
        </w:rPr>
        <w:drawing>
          <wp:inline distT="0" distB="0" distL="0" distR="0" wp14:anchorId="2C05A753" wp14:editId="6FF0E182">
            <wp:extent cx="5930900" cy="1498600"/>
            <wp:effectExtent l="0" t="0" r="1270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0900" cy="1498600"/>
                    </a:xfrm>
                    <a:prstGeom prst="rect">
                      <a:avLst/>
                    </a:prstGeom>
                  </pic:spPr>
                </pic:pic>
              </a:graphicData>
            </a:graphic>
          </wp:inline>
        </w:drawing>
      </w:r>
    </w:p>
    <w:p w14:paraId="443E89AD" w14:textId="0A1A0FE5" w:rsidR="00221242" w:rsidRDefault="00221242" w:rsidP="00221242">
      <w:pPr>
        <w:pStyle w:val="Descripcin"/>
        <w:jc w:val="center"/>
      </w:pPr>
      <w:r>
        <w:t xml:space="preserve">Ilustración </w:t>
      </w:r>
      <w:r>
        <w:fldChar w:fldCharType="begin"/>
      </w:r>
      <w:r>
        <w:instrText xml:space="preserve"> SEQ Ilustración \* ARABIC </w:instrText>
      </w:r>
      <w:r>
        <w:fldChar w:fldCharType="separate"/>
      </w:r>
      <w:r w:rsidR="00030B14">
        <w:rPr>
          <w:noProof/>
        </w:rPr>
        <w:t>30</w:t>
      </w:r>
      <w:r>
        <w:fldChar w:fldCharType="end"/>
      </w:r>
      <w:r>
        <w:t xml:space="preserve"> - Fecha (</w:t>
      </w:r>
      <w:proofErr w:type="spellStart"/>
      <w:r>
        <w:t>import</w:t>
      </w:r>
      <w:proofErr w:type="spellEnd"/>
      <w:r>
        <w:t xml:space="preserve"> </w:t>
      </w:r>
      <w:proofErr w:type="spellStart"/>
      <w:proofErr w:type="gramStart"/>
      <w:r>
        <w:t>java.util</w:t>
      </w:r>
      <w:proofErr w:type="gramEnd"/>
      <w:r>
        <w:t>.Date</w:t>
      </w:r>
      <w:proofErr w:type="spellEnd"/>
      <w:r>
        <w:t>)</w:t>
      </w:r>
    </w:p>
    <w:p w14:paraId="640E387C" w14:textId="10C4799C" w:rsidR="00221242" w:rsidRDefault="00221242" w:rsidP="00221242">
      <w:pPr>
        <w:pStyle w:val="Prrafodelista"/>
        <w:numPr>
          <w:ilvl w:val="0"/>
          <w:numId w:val="25"/>
        </w:numPr>
      </w:pPr>
      <w:r>
        <w:lastRenderedPageBreak/>
        <w:t xml:space="preserve">Agregar un nuevo campo sobre el </w:t>
      </w:r>
      <w:proofErr w:type="gramStart"/>
      <w:r>
        <w:t>index</w:t>
      </w:r>
      <w:r w:rsidR="00F74580">
        <w:t>.xhtml</w:t>
      </w:r>
      <w:proofErr w:type="gramEnd"/>
      <w:r>
        <w:t xml:space="preserve"> para el manejo de fecha.</w:t>
      </w:r>
    </w:p>
    <w:p w14:paraId="390A5AD8" w14:textId="77777777" w:rsidR="00030B14" w:rsidRDefault="00030B14" w:rsidP="00030B14">
      <w:pPr>
        <w:pStyle w:val="Prrafodelista"/>
        <w:keepNext/>
      </w:pPr>
      <w:r w:rsidRPr="00030B14">
        <w:rPr>
          <w:noProof/>
          <w:lang w:val="es-ES_tradnl" w:eastAsia="es-ES_tradnl"/>
        </w:rPr>
        <w:drawing>
          <wp:inline distT="0" distB="0" distL="0" distR="0" wp14:anchorId="5BBCA4ED" wp14:editId="254BBDA8">
            <wp:extent cx="6189345" cy="421703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9345" cy="4217035"/>
                    </a:xfrm>
                    <a:prstGeom prst="rect">
                      <a:avLst/>
                    </a:prstGeom>
                  </pic:spPr>
                </pic:pic>
              </a:graphicData>
            </a:graphic>
          </wp:inline>
        </w:drawing>
      </w:r>
    </w:p>
    <w:p w14:paraId="1386DFC0" w14:textId="264D320F" w:rsidR="00E16C3C" w:rsidRDefault="00030B14" w:rsidP="00030B14">
      <w:pPr>
        <w:pStyle w:val="Descripcin"/>
        <w:jc w:val="center"/>
      </w:pPr>
      <w:r>
        <w:t xml:space="preserve">Ilustración </w:t>
      </w:r>
      <w:r>
        <w:fldChar w:fldCharType="begin"/>
      </w:r>
      <w:r>
        <w:instrText xml:space="preserve"> SEQ Ilustración \* ARABIC </w:instrText>
      </w:r>
      <w:r>
        <w:fldChar w:fldCharType="separate"/>
      </w:r>
      <w:r>
        <w:rPr>
          <w:noProof/>
        </w:rPr>
        <w:t>31</w:t>
      </w:r>
      <w:r>
        <w:fldChar w:fldCharType="end"/>
      </w:r>
      <w:r>
        <w:t xml:space="preserve"> - Probar la aplicación y revisar los casos de </w:t>
      </w:r>
      <w:proofErr w:type="spellStart"/>
      <w:r>
        <w:t>exito</w:t>
      </w:r>
      <w:proofErr w:type="spellEnd"/>
      <w:r>
        <w:t xml:space="preserve"> y fallo</w:t>
      </w:r>
    </w:p>
    <w:p w14:paraId="61C602C8" w14:textId="77777777" w:rsidR="00030B14" w:rsidRPr="00030B14" w:rsidRDefault="00030B14" w:rsidP="00030B14"/>
    <w:p w14:paraId="02CE0A08" w14:textId="77777777" w:rsidR="00221242" w:rsidRDefault="00221242" w:rsidP="00221242">
      <w:pPr>
        <w:pStyle w:val="Prrafodelista"/>
      </w:pPr>
    </w:p>
    <w:p w14:paraId="1099DD98" w14:textId="77777777" w:rsidR="00221242" w:rsidRPr="00221242" w:rsidRDefault="00221242" w:rsidP="00221242"/>
    <w:p w14:paraId="52C82FCD" w14:textId="4F6685CA" w:rsidR="00E708CC" w:rsidRDefault="00E708CC">
      <w:r>
        <w:br w:type="page"/>
      </w:r>
    </w:p>
    <w:p w14:paraId="22D54EB5" w14:textId="5C927EAF" w:rsidR="00E708CC" w:rsidRDefault="00E708CC" w:rsidP="00E708CC">
      <w:pPr>
        <w:pStyle w:val="Ttulo2"/>
      </w:pPr>
      <w:r>
        <w:lastRenderedPageBreak/>
        <w:t>Ejercicio # 6 Mensajes</w:t>
      </w:r>
    </w:p>
    <w:p w14:paraId="6C394C98" w14:textId="63C04E77" w:rsidR="00E708CC" w:rsidRDefault="00E708CC" w:rsidP="00E708CC">
      <w:r>
        <w:t xml:space="preserve">Objetivo:  Poner en </w:t>
      </w:r>
      <w:proofErr w:type="spellStart"/>
      <w:r>
        <w:t>practica</w:t>
      </w:r>
      <w:proofErr w:type="spellEnd"/>
      <w:r>
        <w:t xml:space="preserve"> el </w:t>
      </w:r>
      <w:proofErr w:type="spellStart"/>
      <w:r>
        <w:t>concpeto</w:t>
      </w:r>
      <w:proofErr w:type="spellEnd"/>
      <w:r>
        <w:t xml:space="preserve"> de Mensajes en JSF. Por medio de estos, lograremos cambiar cada una de las etiquetas utilizadas del </w:t>
      </w:r>
      <w:proofErr w:type="gramStart"/>
      <w:r>
        <w:t>tipo :</w:t>
      </w:r>
      <w:proofErr w:type="gramEnd"/>
      <w:r>
        <w:t xml:space="preserve"> </w:t>
      </w:r>
      <w:proofErr w:type="spellStart"/>
      <w:r>
        <w:t>h:outputLabel</w:t>
      </w:r>
      <w:proofErr w:type="spellEnd"/>
      <w:r>
        <w:t xml:space="preserve"> por etiquetas que provienen de un archivo de propiedades. </w:t>
      </w:r>
    </w:p>
    <w:p w14:paraId="2B276EE0" w14:textId="70A69B35" w:rsidR="00E279FC" w:rsidRDefault="00E708CC" w:rsidP="00E708CC">
      <w:r>
        <w:t>Pasos a seguir:</w:t>
      </w:r>
    </w:p>
    <w:p w14:paraId="1DBCD791" w14:textId="0323E158" w:rsidR="00E708CC" w:rsidRDefault="00E708CC" w:rsidP="00E708CC">
      <w:pPr>
        <w:pStyle w:val="Prrafodelista"/>
        <w:numPr>
          <w:ilvl w:val="0"/>
          <w:numId w:val="26"/>
        </w:numPr>
      </w:pPr>
      <w:r>
        <w:t xml:space="preserve">Realizaremos los cambios sobre el proyecto V2 de </w:t>
      </w:r>
      <w:proofErr w:type="spellStart"/>
      <w:r>
        <w:t>BolsaTrabajo</w:t>
      </w:r>
      <w:proofErr w:type="spellEnd"/>
      <w:r>
        <w:t>, por l</w:t>
      </w:r>
      <w:r w:rsidR="0081424F">
        <w:t>o tanto, crearemos un archivo d</w:t>
      </w:r>
      <w:r>
        <w:t>e</w:t>
      </w:r>
      <w:r w:rsidR="0081424F">
        <w:t xml:space="preserve"> </w:t>
      </w:r>
      <w:r>
        <w:t>propiedades de la siguiente manera:</w:t>
      </w:r>
    </w:p>
    <w:p w14:paraId="2810BE88" w14:textId="49DB2A02" w:rsidR="0081424F" w:rsidRDefault="0081424F" w:rsidP="0081424F">
      <w:pPr>
        <w:pStyle w:val="Prrafodelista"/>
        <w:jc w:val="center"/>
      </w:pPr>
      <w:r w:rsidRPr="0081424F">
        <w:rPr>
          <w:noProof/>
          <w:lang w:val="es-ES_tradnl" w:eastAsia="es-ES_tradnl"/>
        </w:rPr>
        <w:drawing>
          <wp:inline distT="0" distB="0" distL="0" distR="0" wp14:anchorId="47D11527" wp14:editId="5CF966B7">
            <wp:extent cx="4033277" cy="2820851"/>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66320" cy="2843961"/>
                    </a:xfrm>
                    <a:prstGeom prst="rect">
                      <a:avLst/>
                    </a:prstGeom>
                  </pic:spPr>
                </pic:pic>
              </a:graphicData>
            </a:graphic>
          </wp:inline>
        </w:drawing>
      </w:r>
    </w:p>
    <w:p w14:paraId="77E77B85" w14:textId="38F9DD40" w:rsidR="00E708CC" w:rsidRDefault="0081424F" w:rsidP="0081424F">
      <w:r>
        <w:tab/>
        <w:t xml:space="preserve">  Se configura de la siguiente manera:</w:t>
      </w:r>
    </w:p>
    <w:p w14:paraId="0D2E4654" w14:textId="47CE1D67" w:rsidR="0081424F" w:rsidRDefault="0081424F" w:rsidP="0081424F">
      <w:pPr>
        <w:jc w:val="center"/>
      </w:pPr>
      <w:r w:rsidRPr="0081424F">
        <w:rPr>
          <w:noProof/>
          <w:lang w:val="es-ES_tradnl" w:eastAsia="es-ES_tradnl"/>
        </w:rPr>
        <w:drawing>
          <wp:inline distT="0" distB="0" distL="0" distR="0" wp14:anchorId="494ADBFF" wp14:editId="364600EA">
            <wp:extent cx="4127046" cy="2845786"/>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7046" cy="2845786"/>
                    </a:xfrm>
                    <a:prstGeom prst="rect">
                      <a:avLst/>
                    </a:prstGeom>
                  </pic:spPr>
                </pic:pic>
              </a:graphicData>
            </a:graphic>
          </wp:inline>
        </w:drawing>
      </w:r>
    </w:p>
    <w:p w14:paraId="4AABB556" w14:textId="1033DCC4" w:rsidR="0081424F" w:rsidRDefault="0081424F" w:rsidP="0081424F">
      <w:pPr>
        <w:pStyle w:val="Prrafodelista"/>
        <w:numPr>
          <w:ilvl w:val="0"/>
          <w:numId w:val="26"/>
        </w:numPr>
      </w:pPr>
      <w:r>
        <w:lastRenderedPageBreak/>
        <w:t>Escribir las siguientes propiedades:</w:t>
      </w:r>
    </w:p>
    <w:p w14:paraId="62B9E284" w14:textId="4C51EE0F" w:rsidR="0081424F" w:rsidRDefault="0081424F" w:rsidP="0081424F">
      <w:pPr>
        <w:pStyle w:val="Prrafodelista"/>
      </w:pPr>
      <w:r w:rsidRPr="0081424F">
        <w:rPr>
          <w:noProof/>
          <w:lang w:val="es-ES_tradnl" w:eastAsia="es-ES_tradnl"/>
        </w:rPr>
        <w:drawing>
          <wp:inline distT="0" distB="0" distL="0" distR="0" wp14:anchorId="2B73FBBE" wp14:editId="1F9A52A5">
            <wp:extent cx="6189345" cy="2111375"/>
            <wp:effectExtent l="0" t="0" r="825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9345" cy="2111375"/>
                    </a:xfrm>
                    <a:prstGeom prst="rect">
                      <a:avLst/>
                    </a:prstGeom>
                  </pic:spPr>
                </pic:pic>
              </a:graphicData>
            </a:graphic>
          </wp:inline>
        </w:drawing>
      </w:r>
    </w:p>
    <w:p w14:paraId="7E268E03" w14:textId="77777777" w:rsidR="0081424F" w:rsidRDefault="0081424F" w:rsidP="0081424F">
      <w:pPr>
        <w:pStyle w:val="Prrafodelista"/>
      </w:pPr>
    </w:p>
    <w:p w14:paraId="13A1E038" w14:textId="77777777" w:rsidR="0081424F" w:rsidRDefault="0081424F" w:rsidP="0081424F">
      <w:pPr>
        <w:pStyle w:val="Prrafodelista"/>
      </w:pPr>
    </w:p>
    <w:p w14:paraId="442376EC" w14:textId="6916B48E" w:rsidR="0081424F" w:rsidRPr="0081424F" w:rsidRDefault="0081424F" w:rsidP="0081424F">
      <w:pPr>
        <w:pStyle w:val="Prrafodelista"/>
        <w:numPr>
          <w:ilvl w:val="0"/>
          <w:numId w:val="26"/>
        </w:numPr>
      </w:pPr>
      <w:r>
        <w:t xml:space="preserve">Creación del archivo </w:t>
      </w:r>
      <w:r w:rsidRPr="0081424F">
        <w:rPr>
          <w:b/>
          <w:i/>
        </w:rPr>
        <w:t>faces-config.xml</w:t>
      </w:r>
      <w:r>
        <w:rPr>
          <w:b/>
          <w:i/>
        </w:rPr>
        <w:t>:</w:t>
      </w:r>
    </w:p>
    <w:p w14:paraId="77C559E6" w14:textId="35E355A1" w:rsidR="0081424F" w:rsidRDefault="0081424F" w:rsidP="0081424F">
      <w:pPr>
        <w:pStyle w:val="Prrafodelista"/>
      </w:pPr>
      <w:r w:rsidRPr="0081424F">
        <w:rPr>
          <w:noProof/>
          <w:lang w:val="es-ES_tradnl" w:eastAsia="es-ES_tradnl"/>
        </w:rPr>
        <w:drawing>
          <wp:inline distT="0" distB="0" distL="0" distR="0" wp14:anchorId="6D58BFD4" wp14:editId="084FDF4A">
            <wp:extent cx="6189345" cy="3517900"/>
            <wp:effectExtent l="0" t="0" r="8255" b="1270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9345" cy="3517900"/>
                    </a:xfrm>
                    <a:prstGeom prst="rect">
                      <a:avLst/>
                    </a:prstGeom>
                  </pic:spPr>
                </pic:pic>
              </a:graphicData>
            </a:graphic>
          </wp:inline>
        </w:drawing>
      </w:r>
    </w:p>
    <w:p w14:paraId="7B35C364" w14:textId="77777777" w:rsidR="0081424F" w:rsidRDefault="0081424F" w:rsidP="0081424F">
      <w:pPr>
        <w:pStyle w:val="Prrafodelista"/>
      </w:pPr>
    </w:p>
    <w:p w14:paraId="18D26C68" w14:textId="77777777" w:rsidR="0081424F" w:rsidRDefault="0081424F">
      <w:r>
        <w:br w:type="page"/>
      </w:r>
    </w:p>
    <w:p w14:paraId="5317809F" w14:textId="0E597461" w:rsidR="0081424F" w:rsidRDefault="0081424F" w:rsidP="0081424F">
      <w:pPr>
        <w:pStyle w:val="Prrafodelista"/>
      </w:pPr>
      <w:r>
        <w:lastRenderedPageBreak/>
        <w:t>Se utilizará la siguiente configuración:</w:t>
      </w:r>
    </w:p>
    <w:p w14:paraId="4724B7C1" w14:textId="25D9A729" w:rsidR="000036E8" w:rsidRDefault="0081424F" w:rsidP="0081424F">
      <w:pPr>
        <w:pStyle w:val="Prrafodelista"/>
      </w:pPr>
      <w:r w:rsidRPr="0081424F">
        <w:rPr>
          <w:noProof/>
          <w:lang w:val="es-ES_tradnl" w:eastAsia="es-ES_tradnl"/>
        </w:rPr>
        <w:drawing>
          <wp:inline distT="0" distB="0" distL="0" distR="0" wp14:anchorId="2E92745C" wp14:editId="1D8B917F">
            <wp:extent cx="6189345" cy="4292600"/>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9345" cy="4292600"/>
                    </a:xfrm>
                    <a:prstGeom prst="rect">
                      <a:avLst/>
                    </a:prstGeom>
                  </pic:spPr>
                </pic:pic>
              </a:graphicData>
            </a:graphic>
          </wp:inline>
        </w:drawing>
      </w:r>
    </w:p>
    <w:p w14:paraId="29EE9667" w14:textId="0CEAEC45" w:rsidR="0081424F" w:rsidRDefault="000036E8" w:rsidP="000036E8">
      <w:r>
        <w:t>Dentro del archivo faces-config.xml escribir el siguiente código:</w:t>
      </w:r>
    </w:p>
    <w:p w14:paraId="339F9A30" w14:textId="5520FEB2" w:rsidR="000036E8" w:rsidRDefault="00C44EF3" w:rsidP="000036E8">
      <w:r w:rsidRPr="00C44EF3">
        <w:rPr>
          <w:noProof/>
          <w:lang w:val="es-ES_tradnl" w:eastAsia="es-ES_tradnl"/>
        </w:rPr>
        <w:drawing>
          <wp:inline distT="0" distB="0" distL="0" distR="0" wp14:anchorId="6DD7C635" wp14:editId="393053CD">
            <wp:extent cx="6189345" cy="2039620"/>
            <wp:effectExtent l="0" t="0" r="825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9345" cy="2039620"/>
                    </a:xfrm>
                    <a:prstGeom prst="rect">
                      <a:avLst/>
                    </a:prstGeom>
                  </pic:spPr>
                </pic:pic>
              </a:graphicData>
            </a:graphic>
          </wp:inline>
        </w:drawing>
      </w:r>
    </w:p>
    <w:p w14:paraId="0E0BB0B3" w14:textId="77777777" w:rsidR="00C44EF3" w:rsidRDefault="00C44EF3" w:rsidP="000036E8"/>
    <w:p w14:paraId="7186729B" w14:textId="195E12D8" w:rsidR="00A2460D" w:rsidRDefault="00A2460D">
      <w:r>
        <w:br w:type="page"/>
      </w:r>
    </w:p>
    <w:p w14:paraId="4905B86B" w14:textId="29FC9A9C" w:rsidR="00C44EF3" w:rsidRDefault="00A2460D" w:rsidP="00A2460D">
      <w:pPr>
        <w:pStyle w:val="Prrafodelista"/>
        <w:numPr>
          <w:ilvl w:val="0"/>
          <w:numId w:val="26"/>
        </w:numPr>
      </w:pPr>
      <w:r>
        <w:lastRenderedPageBreak/>
        <w:t xml:space="preserve">Remplazar las etiquetas en </w:t>
      </w:r>
      <w:proofErr w:type="gramStart"/>
      <w:r>
        <w:t>index.xhtml</w:t>
      </w:r>
      <w:proofErr w:type="gramEnd"/>
      <w:r>
        <w:t xml:space="preserve"> de la siguiente manera:</w:t>
      </w:r>
    </w:p>
    <w:p w14:paraId="54A0702F" w14:textId="3180040F" w:rsidR="00A2460D" w:rsidRDefault="00410CEF" w:rsidP="00A2460D">
      <w:pPr>
        <w:pStyle w:val="Prrafodelista"/>
      </w:pPr>
      <w:r w:rsidRPr="00410CEF">
        <w:rPr>
          <w:noProof/>
          <w:lang w:val="es-ES_tradnl" w:eastAsia="es-ES_tradnl"/>
        </w:rPr>
        <w:drawing>
          <wp:inline distT="0" distB="0" distL="0" distR="0" wp14:anchorId="17288DE4" wp14:editId="4C8F2910">
            <wp:extent cx="6189345" cy="3721100"/>
            <wp:effectExtent l="0" t="0" r="8255" b="1270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9345" cy="3721100"/>
                    </a:xfrm>
                    <a:prstGeom prst="rect">
                      <a:avLst/>
                    </a:prstGeom>
                  </pic:spPr>
                </pic:pic>
              </a:graphicData>
            </a:graphic>
          </wp:inline>
        </w:drawing>
      </w:r>
    </w:p>
    <w:p w14:paraId="2B2731D7" w14:textId="77777777" w:rsidR="00410CEF" w:rsidRDefault="00410CEF" w:rsidP="00A2460D">
      <w:pPr>
        <w:pStyle w:val="Prrafodelista"/>
      </w:pPr>
    </w:p>
    <w:p w14:paraId="39FC7CFB" w14:textId="4C703E2D" w:rsidR="00410CEF" w:rsidRDefault="00D45895" w:rsidP="00D45895">
      <w:pPr>
        <w:pStyle w:val="Prrafodelista"/>
        <w:numPr>
          <w:ilvl w:val="0"/>
          <w:numId w:val="26"/>
        </w:numPr>
      </w:pPr>
      <w:r>
        <w:t>Cambiar los mensajes estándar de error de JSF por medio de otro archivo:</w:t>
      </w:r>
    </w:p>
    <w:p w14:paraId="7608D8C0" w14:textId="0CD83386" w:rsidR="00D45895" w:rsidRDefault="00703875" w:rsidP="00D45895">
      <w:pPr>
        <w:pStyle w:val="Prrafodelista"/>
      </w:pPr>
      <w:r w:rsidRPr="00703875">
        <w:drawing>
          <wp:inline distT="0" distB="0" distL="0" distR="0" wp14:anchorId="5D3D42A4" wp14:editId="504E87BB">
            <wp:extent cx="6189345" cy="1540510"/>
            <wp:effectExtent l="0" t="0" r="8255"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9345" cy="1540510"/>
                    </a:xfrm>
                    <a:prstGeom prst="rect">
                      <a:avLst/>
                    </a:prstGeom>
                  </pic:spPr>
                </pic:pic>
              </a:graphicData>
            </a:graphic>
          </wp:inline>
        </w:drawing>
      </w:r>
    </w:p>
    <w:p w14:paraId="6FB9F7A8" w14:textId="77777777" w:rsidR="00703875" w:rsidRDefault="00703875" w:rsidP="00D45895">
      <w:pPr>
        <w:pStyle w:val="Prrafodelista"/>
      </w:pPr>
    </w:p>
    <w:p w14:paraId="4C5EE95B" w14:textId="58CB0A5D" w:rsidR="00703875" w:rsidRDefault="00703875" w:rsidP="00D45895">
      <w:pPr>
        <w:pStyle w:val="Prrafodelista"/>
      </w:pPr>
      <w:r>
        <w:t>Atención: Debe revisar la arquitectura que se propone en el ejercicio.</w:t>
      </w:r>
    </w:p>
    <w:p w14:paraId="40F02BBF" w14:textId="08DA2701" w:rsidR="00703875" w:rsidRDefault="00703875" w:rsidP="00D45895">
      <w:pPr>
        <w:pStyle w:val="Prrafodelista"/>
      </w:pPr>
      <w:r>
        <w:t xml:space="preserve">Debido a que utilizamos una herramienta para la construcción de proyectos, la ruta de los </w:t>
      </w:r>
      <w:proofErr w:type="spellStart"/>
      <w:r>
        <w:t>properties</w:t>
      </w:r>
      <w:proofErr w:type="spellEnd"/>
      <w:r>
        <w:t xml:space="preserve"> debe incluirse as</w:t>
      </w:r>
      <w:r w:rsidR="00173934">
        <w:t>í:</w:t>
      </w:r>
      <w:r>
        <w:t xml:space="preserve">  </w:t>
      </w:r>
      <w:proofErr w:type="spellStart"/>
      <w:r w:rsidR="00173934">
        <w:t>src</w:t>
      </w:r>
      <w:proofErr w:type="spellEnd"/>
      <w:r w:rsidR="00173934">
        <w:t>/</w:t>
      </w:r>
      <w:proofErr w:type="spellStart"/>
      <w:r w:rsidR="00173934">
        <w:t>main</w:t>
      </w:r>
      <w:proofErr w:type="spellEnd"/>
      <w:r w:rsidR="00173934">
        <w:t>/</w:t>
      </w:r>
      <w:proofErr w:type="spellStart"/>
      <w:r w:rsidR="00173934">
        <w:t>resources</w:t>
      </w:r>
      <w:proofErr w:type="spellEnd"/>
      <w:r w:rsidR="00173934">
        <w:t>.</w:t>
      </w:r>
    </w:p>
    <w:p w14:paraId="341718EC" w14:textId="77777777" w:rsidR="00173934" w:rsidRDefault="00173934" w:rsidP="00D45895">
      <w:pPr>
        <w:pStyle w:val="Prrafodelista"/>
      </w:pPr>
    </w:p>
    <w:p w14:paraId="7523DB1D" w14:textId="77777777" w:rsidR="00173934" w:rsidRDefault="00173934" w:rsidP="00D45895">
      <w:pPr>
        <w:pStyle w:val="Prrafodelista"/>
      </w:pPr>
    </w:p>
    <w:p w14:paraId="7B99EF60" w14:textId="77777777" w:rsidR="00173934" w:rsidRDefault="00173934" w:rsidP="00D45895">
      <w:pPr>
        <w:pStyle w:val="Prrafodelista"/>
      </w:pPr>
    </w:p>
    <w:p w14:paraId="5B814237" w14:textId="77777777" w:rsidR="00173934" w:rsidRDefault="00173934" w:rsidP="00D45895">
      <w:pPr>
        <w:pStyle w:val="Prrafodelista"/>
      </w:pPr>
    </w:p>
    <w:p w14:paraId="08D61A11" w14:textId="77777777" w:rsidR="00173934" w:rsidRDefault="00173934" w:rsidP="00D45895">
      <w:pPr>
        <w:pStyle w:val="Prrafodelista"/>
      </w:pPr>
    </w:p>
    <w:p w14:paraId="18B2A8BD" w14:textId="77777777" w:rsidR="00173934" w:rsidRDefault="00173934" w:rsidP="00D45895">
      <w:pPr>
        <w:pStyle w:val="Prrafodelista"/>
      </w:pPr>
    </w:p>
    <w:p w14:paraId="190014BB" w14:textId="77777777" w:rsidR="00173934" w:rsidRDefault="00173934" w:rsidP="00D45895">
      <w:pPr>
        <w:pStyle w:val="Prrafodelista"/>
      </w:pPr>
    </w:p>
    <w:p w14:paraId="33A1E768" w14:textId="0E1F635A" w:rsidR="00173934" w:rsidRDefault="00173934" w:rsidP="00173934">
      <w:pPr>
        <w:pStyle w:val="Ttulo2"/>
      </w:pPr>
      <w:r>
        <w:lastRenderedPageBreak/>
        <w:t>Ejercicio # 7 Internacionalizaci</w:t>
      </w:r>
      <w:r>
        <w:rPr>
          <w:rFonts w:ascii="Helvetica" w:eastAsia="Helvetica" w:hAnsi="Helvetica" w:cs="Helvetica"/>
        </w:rPr>
        <w:t>ó</w:t>
      </w:r>
      <w:r>
        <w:t>n en JSF</w:t>
      </w:r>
    </w:p>
    <w:p w14:paraId="65375453" w14:textId="17538F7D" w:rsidR="00173934" w:rsidRDefault="00173934" w:rsidP="00173934">
      <w:r>
        <w:t>Objetivo:</w:t>
      </w:r>
      <w:r w:rsidRPr="00173934">
        <w:t xml:space="preserve">  El objetivo de este ejercicio es poner en práctica el concepto de Internacionalización en JSF.  Esto lo lograremos al crear un archivo de propiedades con distinto idioma, basado en la especificación I18n de Java.  </w:t>
      </w:r>
    </w:p>
    <w:p w14:paraId="16AAE24D" w14:textId="77777777" w:rsidR="00173934" w:rsidRDefault="00173934" w:rsidP="00173934">
      <w:r>
        <w:t>Pasos a seguir:</w:t>
      </w:r>
    </w:p>
    <w:p w14:paraId="7BB46C86" w14:textId="615932DC" w:rsidR="00173934" w:rsidRDefault="00173934" w:rsidP="00173934">
      <w:pPr>
        <w:pStyle w:val="Prrafodelista"/>
        <w:numPr>
          <w:ilvl w:val="0"/>
          <w:numId w:val="27"/>
        </w:numPr>
      </w:pPr>
      <w:r>
        <w:t>Realizaremos una copia de nuestro proyecto y cambiaremos el nombre a: BolsaTrabajoV3</w:t>
      </w:r>
    </w:p>
    <w:p w14:paraId="33281B02" w14:textId="73C7955A" w:rsidR="00173934" w:rsidRDefault="00A64694" w:rsidP="00D45895">
      <w:pPr>
        <w:pStyle w:val="Prrafodelista"/>
      </w:pPr>
      <w:r>
        <w:t>Dando como resultado una arquitectura similar a la que se muestra a continuación:</w:t>
      </w:r>
    </w:p>
    <w:p w14:paraId="0B3B0F53" w14:textId="7EC3537C" w:rsidR="00A64694" w:rsidRDefault="00A64694" w:rsidP="00D45895">
      <w:pPr>
        <w:pStyle w:val="Prrafodelista"/>
      </w:pPr>
      <w:r w:rsidRPr="00A64694">
        <w:drawing>
          <wp:inline distT="0" distB="0" distL="0" distR="0" wp14:anchorId="2666A94B" wp14:editId="719586FF">
            <wp:extent cx="6189345" cy="2246630"/>
            <wp:effectExtent l="0" t="0" r="825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9345" cy="2246630"/>
                    </a:xfrm>
                    <a:prstGeom prst="rect">
                      <a:avLst/>
                    </a:prstGeom>
                  </pic:spPr>
                </pic:pic>
              </a:graphicData>
            </a:graphic>
          </wp:inline>
        </w:drawing>
      </w:r>
    </w:p>
    <w:p w14:paraId="1068CBAB" w14:textId="77777777" w:rsidR="00A64694" w:rsidRDefault="00A64694" w:rsidP="00D45895">
      <w:pPr>
        <w:pStyle w:val="Prrafodelista"/>
      </w:pPr>
    </w:p>
    <w:p w14:paraId="389B4772" w14:textId="28815A09" w:rsidR="00A64694" w:rsidRDefault="00A64694" w:rsidP="00D45895">
      <w:pPr>
        <w:pStyle w:val="Prrafodelista"/>
      </w:pPr>
      <w:r>
        <w:t xml:space="preserve">No olvide hacer un </w:t>
      </w:r>
      <w:proofErr w:type="spellStart"/>
      <w:r>
        <w:t>rename</w:t>
      </w:r>
      <w:proofErr w:type="spellEnd"/>
      <w:r>
        <w:t xml:space="preserve"> del </w:t>
      </w:r>
      <w:proofErr w:type="spellStart"/>
      <w:r>
        <w:t>artifact</w:t>
      </w:r>
      <w:proofErr w:type="spellEnd"/>
      <w:r>
        <w:t xml:space="preserve"> id y el contexto de la aplicación deberá llamarse igual al proyecto por comodidad.</w:t>
      </w:r>
    </w:p>
    <w:p w14:paraId="5846A052" w14:textId="77777777" w:rsidR="00A64694" w:rsidRDefault="00A64694" w:rsidP="00D45895">
      <w:pPr>
        <w:pStyle w:val="Prrafodelista"/>
      </w:pPr>
    </w:p>
    <w:p w14:paraId="0567C27F" w14:textId="49E9AEA3" w:rsidR="00A64694" w:rsidRDefault="00A64694" w:rsidP="00A64694">
      <w:pPr>
        <w:pStyle w:val="Prrafodelista"/>
        <w:numPr>
          <w:ilvl w:val="0"/>
          <w:numId w:val="27"/>
        </w:numPr>
      </w:pPr>
      <w:r>
        <w:t xml:space="preserve">Creación del archivo de propiedades: </w:t>
      </w:r>
      <w:proofErr w:type="spellStart"/>
      <w:r>
        <w:t>mensajes_</w:t>
      </w:r>
      <w:proofErr w:type="gramStart"/>
      <w:r>
        <w:t>en.properties</w:t>
      </w:r>
      <w:proofErr w:type="spellEnd"/>
      <w:proofErr w:type="gramEnd"/>
    </w:p>
    <w:p w14:paraId="458D4B0B" w14:textId="21E202B5" w:rsidR="00A64694" w:rsidRDefault="00A64694" w:rsidP="00A64694">
      <w:pPr>
        <w:pStyle w:val="Prrafodelista"/>
        <w:jc w:val="center"/>
      </w:pPr>
      <w:r w:rsidRPr="00A64694">
        <w:drawing>
          <wp:inline distT="0" distB="0" distL="0" distR="0" wp14:anchorId="768E9685" wp14:editId="2B4C7E68">
            <wp:extent cx="2344718" cy="2860040"/>
            <wp:effectExtent l="0" t="0" r="0" b="1016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4718" cy="2860040"/>
                    </a:xfrm>
                    <a:prstGeom prst="rect">
                      <a:avLst/>
                    </a:prstGeom>
                  </pic:spPr>
                </pic:pic>
              </a:graphicData>
            </a:graphic>
          </wp:inline>
        </w:drawing>
      </w:r>
    </w:p>
    <w:p w14:paraId="309A35D9" w14:textId="0B64A6A0" w:rsidR="00A64694" w:rsidRDefault="008B11FD" w:rsidP="00A64694">
      <w:pPr>
        <w:pStyle w:val="Prrafodelista"/>
        <w:numPr>
          <w:ilvl w:val="0"/>
          <w:numId w:val="27"/>
        </w:numPr>
      </w:pPr>
      <w:r>
        <w:lastRenderedPageBreak/>
        <w:t xml:space="preserve">Escribimos las siguientes propiedades en el archivo </w:t>
      </w:r>
      <w:proofErr w:type="spellStart"/>
      <w:r>
        <w:t>mensajes_</w:t>
      </w:r>
      <w:proofErr w:type="gramStart"/>
      <w:r>
        <w:t>en.properties</w:t>
      </w:r>
      <w:proofErr w:type="spellEnd"/>
      <w:proofErr w:type="gramEnd"/>
    </w:p>
    <w:p w14:paraId="5B23E713" w14:textId="1F84242C" w:rsidR="008B11FD" w:rsidRDefault="008B11FD" w:rsidP="008B11FD">
      <w:pPr>
        <w:pStyle w:val="Prrafodelista"/>
      </w:pPr>
      <w:r w:rsidRPr="008B11FD">
        <w:drawing>
          <wp:inline distT="0" distB="0" distL="0" distR="0" wp14:anchorId="2B6C6109" wp14:editId="732E2286">
            <wp:extent cx="6189345" cy="2216150"/>
            <wp:effectExtent l="0" t="0" r="825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9345" cy="2216150"/>
                    </a:xfrm>
                    <a:prstGeom prst="rect">
                      <a:avLst/>
                    </a:prstGeom>
                  </pic:spPr>
                </pic:pic>
              </a:graphicData>
            </a:graphic>
          </wp:inline>
        </w:drawing>
      </w:r>
    </w:p>
    <w:p w14:paraId="4BEF6511" w14:textId="77777777" w:rsidR="008B11FD" w:rsidRDefault="008B11FD" w:rsidP="008B11FD">
      <w:pPr>
        <w:pStyle w:val="Prrafodelista"/>
      </w:pPr>
    </w:p>
    <w:p w14:paraId="0D5C8DF2" w14:textId="2ED77069" w:rsidR="008B11FD" w:rsidRDefault="008B11FD" w:rsidP="008B11FD">
      <w:pPr>
        <w:pStyle w:val="Prrafodelista"/>
        <w:numPr>
          <w:ilvl w:val="0"/>
          <w:numId w:val="27"/>
        </w:numPr>
      </w:pPr>
      <w:r>
        <w:t>Cambiar el idioma en el archivo fces-config.xml</w:t>
      </w:r>
    </w:p>
    <w:p w14:paraId="3512D739" w14:textId="7D104AAB" w:rsidR="008B11FD" w:rsidRDefault="008B11FD" w:rsidP="008B11FD">
      <w:pPr>
        <w:pStyle w:val="Prrafodelista"/>
      </w:pPr>
      <w:r>
        <w:t>Este paso es sumamente sencillo ya que únicamente se debe modificar la siguiente línea del archivo de configuración</w:t>
      </w:r>
      <w:proofErr w:type="gramStart"/>
      <w:r>
        <w:t>:  (</w:t>
      </w:r>
      <w:proofErr w:type="gramEnd"/>
      <w:r>
        <w:t>es)  -&gt;  (en)</w:t>
      </w:r>
    </w:p>
    <w:p w14:paraId="01B44406" w14:textId="58C375C0" w:rsidR="008B11FD" w:rsidRDefault="008B11FD" w:rsidP="008B11FD">
      <w:pPr>
        <w:jc w:val="center"/>
      </w:pPr>
      <w:r w:rsidRPr="008B11FD">
        <w:drawing>
          <wp:inline distT="0" distB="0" distL="0" distR="0" wp14:anchorId="28E77190" wp14:editId="51FC57DC">
            <wp:extent cx="4140200" cy="546100"/>
            <wp:effectExtent l="0" t="0" r="0" b="1270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40200" cy="546100"/>
                    </a:xfrm>
                    <a:prstGeom prst="rect">
                      <a:avLst/>
                    </a:prstGeom>
                  </pic:spPr>
                </pic:pic>
              </a:graphicData>
            </a:graphic>
          </wp:inline>
        </w:drawing>
      </w:r>
    </w:p>
    <w:p w14:paraId="5D8936FE" w14:textId="77777777" w:rsidR="008B11FD" w:rsidRDefault="008B11FD" w:rsidP="008B11FD">
      <w:pPr>
        <w:jc w:val="center"/>
      </w:pPr>
    </w:p>
    <w:p w14:paraId="750D7AD4" w14:textId="62347CE5" w:rsidR="008B11FD" w:rsidRDefault="008B11FD" w:rsidP="008B11FD">
      <w:pPr>
        <w:pStyle w:val="Prrafodelista"/>
        <w:numPr>
          <w:ilvl w:val="0"/>
          <w:numId w:val="27"/>
        </w:numPr>
      </w:pPr>
      <w:r>
        <w:t>Ejecutar la aplicación y observar los cambios:</w:t>
      </w:r>
    </w:p>
    <w:p w14:paraId="1E84A82D" w14:textId="2F604694" w:rsidR="008B11FD" w:rsidRPr="000036E8" w:rsidRDefault="005947E0" w:rsidP="008B11FD">
      <w:pPr>
        <w:pStyle w:val="Prrafodelista"/>
      </w:pPr>
      <w:bookmarkStart w:id="0" w:name="_GoBack"/>
      <w:r w:rsidRPr="005947E0">
        <w:drawing>
          <wp:inline distT="0" distB="0" distL="0" distR="0" wp14:anchorId="1B8074C8" wp14:editId="2A0CEE68">
            <wp:extent cx="5727700" cy="3619500"/>
            <wp:effectExtent l="0" t="0" r="12700" b="1270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3619500"/>
                    </a:xfrm>
                    <a:prstGeom prst="rect">
                      <a:avLst/>
                    </a:prstGeom>
                  </pic:spPr>
                </pic:pic>
              </a:graphicData>
            </a:graphic>
          </wp:inline>
        </w:drawing>
      </w:r>
      <w:bookmarkEnd w:id="0"/>
    </w:p>
    <w:sectPr w:rsidR="008B11FD" w:rsidRPr="000036E8">
      <w:footerReference w:type="default" r:id="rId71"/>
      <w:headerReference w:type="first" r:id="rId72"/>
      <w:pgSz w:w="11907" w:h="16839"/>
      <w:pgMar w:top="1440" w:right="1080" w:bottom="1829" w:left="1080" w:header="720" w:footer="792" w:gutter="0"/>
      <w:cols w:space="720"/>
      <w:titlePg/>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8AA15D" w14:textId="77777777" w:rsidR="00351AAD" w:rsidRDefault="00351AAD">
      <w:pPr>
        <w:spacing w:after="0" w:line="240" w:lineRule="auto"/>
      </w:pPr>
      <w:r>
        <w:separator/>
      </w:r>
    </w:p>
  </w:endnote>
  <w:endnote w:type="continuationSeparator" w:id="0">
    <w:p w14:paraId="6870CE2D" w14:textId="77777777" w:rsidR="00351AAD" w:rsidRDefault="00351A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ordia New">
    <w:panose1 w:val="020B0304020202020204"/>
    <w:charset w:val="00"/>
    <w:family w:val="auto"/>
    <w:pitch w:val="variable"/>
    <w:sig w:usb0="81000003" w:usb1="00000000" w:usb2="00000000" w:usb3="00000000" w:csb0="00010001"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2893270"/>
      <w:docPartObj>
        <w:docPartGallery w:val="Page Numbers (Top of Page)"/>
        <w:docPartUnique/>
      </w:docPartObj>
    </w:sdtPr>
    <w:sdtEndPr/>
    <w:sdtContent>
      <w:p w14:paraId="2E58028C" w14:textId="77777777" w:rsidR="00C6532B" w:rsidRDefault="00BD386E">
        <w:pPr>
          <w:pStyle w:val="Piedepgina"/>
        </w:pPr>
        <w:r>
          <w:fldChar w:fldCharType="begin"/>
        </w:r>
        <w:r>
          <w:instrText xml:space="preserve"> PAGE   \* MERGEFORMAT </w:instrText>
        </w:r>
        <w:r>
          <w:fldChar w:fldCharType="separate"/>
        </w:r>
        <w:r w:rsidR="00C24679">
          <w:rPr>
            <w:noProof/>
          </w:rPr>
          <w:t>33</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17664F" w14:textId="77777777" w:rsidR="00351AAD" w:rsidRDefault="00351AAD">
      <w:pPr>
        <w:spacing w:after="0" w:line="240" w:lineRule="auto"/>
      </w:pPr>
      <w:r>
        <w:separator/>
      </w:r>
    </w:p>
  </w:footnote>
  <w:footnote w:type="continuationSeparator" w:id="0">
    <w:p w14:paraId="3F4EDAB3" w14:textId="77777777" w:rsidR="00351AAD" w:rsidRDefault="00351AAD">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45AC5" w14:textId="77777777" w:rsidR="00A55A4C" w:rsidRDefault="00A55A4C">
    <w:pPr>
      <w:pStyle w:val="Encabezado"/>
    </w:pPr>
    <w:r>
      <w:t>3CT Centro de capacitación y consultoría tecnológica</w:t>
    </w:r>
  </w:p>
  <w:p w14:paraId="490B2989" w14:textId="77777777" w:rsidR="00A55A4C" w:rsidRDefault="00A55A4C">
    <w:pPr>
      <w:pStyle w:val="Encabezado"/>
    </w:pPr>
    <w:r>
      <w:t>Elaboró: Luis Alfredo Sánchez Angeles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787A455A"/>
    <w:lvl w:ilvl="0">
      <w:start w:val="1"/>
      <w:numFmt w:val="decimal"/>
      <w:lvlText w:val="%1."/>
      <w:lvlJc w:val="left"/>
      <w:pPr>
        <w:tabs>
          <w:tab w:val="num" w:pos="389"/>
        </w:tabs>
        <w:ind w:left="389" w:hanging="389"/>
      </w:pPr>
      <w:rPr>
        <w:rFonts w:hint="default"/>
      </w:rPr>
    </w:lvl>
  </w:abstractNum>
  <w:abstractNum w:abstractNumId="1">
    <w:nsid w:val="FFFFFF89"/>
    <w:multiLevelType w:val="singleLevel"/>
    <w:tmpl w:val="7BAE3498"/>
    <w:lvl w:ilvl="0">
      <w:start w:val="1"/>
      <w:numFmt w:val="bullet"/>
      <w:lvlText w:val=""/>
      <w:lvlJc w:val="left"/>
      <w:pPr>
        <w:tabs>
          <w:tab w:val="num" w:pos="432"/>
        </w:tabs>
        <w:ind w:left="432" w:hanging="432"/>
      </w:pPr>
      <w:rPr>
        <w:rFonts w:ascii="Symbol" w:hAnsi="Symbol" w:hint="default"/>
      </w:rPr>
    </w:lvl>
  </w:abstractNum>
  <w:abstractNum w:abstractNumId="2">
    <w:nsid w:val="008C1A8C"/>
    <w:multiLevelType w:val="hybridMultilevel"/>
    <w:tmpl w:val="425AFC2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nsid w:val="04270729"/>
    <w:multiLevelType w:val="multilevel"/>
    <w:tmpl w:val="BA6EB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6C7362E"/>
    <w:multiLevelType w:val="hybridMultilevel"/>
    <w:tmpl w:val="078A913A"/>
    <w:lvl w:ilvl="0" w:tplc="F108703C">
      <w:start w:val="1"/>
      <w:numFmt w:val="bullet"/>
      <w:pStyle w:val="Listaconvietas"/>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AA4077"/>
    <w:multiLevelType w:val="multilevel"/>
    <w:tmpl w:val="AC189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97B7206"/>
    <w:multiLevelType w:val="hybridMultilevel"/>
    <w:tmpl w:val="9B8E0B3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nsid w:val="0A800A33"/>
    <w:multiLevelType w:val="hybridMultilevel"/>
    <w:tmpl w:val="3094F29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nsid w:val="0ABF664D"/>
    <w:multiLevelType w:val="multilevel"/>
    <w:tmpl w:val="E870B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DB85661"/>
    <w:multiLevelType w:val="hybridMultilevel"/>
    <w:tmpl w:val="23305C80"/>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0">
    <w:nsid w:val="2291496B"/>
    <w:multiLevelType w:val="hybridMultilevel"/>
    <w:tmpl w:val="8B86F606"/>
    <w:lvl w:ilvl="0" w:tplc="61AEB7E4">
      <w:start w:val="1"/>
      <w:numFmt w:val="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9F730D"/>
    <w:multiLevelType w:val="hybridMultilevel"/>
    <w:tmpl w:val="2068B8B8"/>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12">
    <w:nsid w:val="2A397BA2"/>
    <w:multiLevelType w:val="hybridMultilevel"/>
    <w:tmpl w:val="EB0A7A7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nsid w:val="41E4158D"/>
    <w:multiLevelType w:val="hybridMultilevel"/>
    <w:tmpl w:val="DCF09440"/>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4">
    <w:nsid w:val="4E0E3B93"/>
    <w:multiLevelType w:val="hybridMultilevel"/>
    <w:tmpl w:val="2EE68A8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nsid w:val="59501742"/>
    <w:multiLevelType w:val="hybridMultilevel"/>
    <w:tmpl w:val="8538467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nsid w:val="5B61669C"/>
    <w:multiLevelType w:val="multilevel"/>
    <w:tmpl w:val="8A824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BEF34D2"/>
    <w:multiLevelType w:val="multilevel"/>
    <w:tmpl w:val="187A4B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5F854848"/>
    <w:multiLevelType w:val="hybridMultilevel"/>
    <w:tmpl w:val="8FC8541E"/>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19">
    <w:nsid w:val="665D4F53"/>
    <w:multiLevelType w:val="multilevel"/>
    <w:tmpl w:val="5588AF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6B48094C"/>
    <w:multiLevelType w:val="hybridMultilevel"/>
    <w:tmpl w:val="9036FC60"/>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1">
    <w:nsid w:val="6B8C2C38"/>
    <w:multiLevelType w:val="hybridMultilevel"/>
    <w:tmpl w:val="E23EF47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2">
    <w:nsid w:val="6FD512C4"/>
    <w:multiLevelType w:val="hybridMultilevel"/>
    <w:tmpl w:val="3E2C709E"/>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23">
    <w:nsid w:val="728110EC"/>
    <w:multiLevelType w:val="hybridMultilevel"/>
    <w:tmpl w:val="A330FC92"/>
    <w:lvl w:ilvl="0" w:tplc="0B66C61A">
      <w:start w:val="1"/>
      <w:numFmt w:val="decimal"/>
      <w:pStyle w:val="Listaconnmeros"/>
      <w:lvlText w:val="%1."/>
      <w:lvlJc w:val="left"/>
      <w:pPr>
        <w:tabs>
          <w:tab w:val="num" w:pos="389"/>
        </w:tabs>
        <w:ind w:left="389" w:hanging="389"/>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44963E4"/>
    <w:multiLevelType w:val="hybridMultilevel"/>
    <w:tmpl w:val="0B725B38"/>
    <w:lvl w:ilvl="0" w:tplc="FB8A73CC">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98C3BED"/>
    <w:multiLevelType w:val="hybridMultilevel"/>
    <w:tmpl w:val="E68667D0"/>
    <w:lvl w:ilvl="0" w:tplc="46907EEE">
      <w:start w:val="1"/>
      <w:numFmt w:val="none"/>
      <w:lvlText w:val="9."/>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1"/>
  </w:num>
  <w:num w:numId="2">
    <w:abstractNumId w:val="1"/>
    <w:lvlOverride w:ilvl="0">
      <w:startOverride w:val="1"/>
    </w:lvlOverride>
  </w:num>
  <w:num w:numId="3">
    <w:abstractNumId w:val="10"/>
  </w:num>
  <w:num w:numId="4">
    <w:abstractNumId w:val="0"/>
  </w:num>
  <w:num w:numId="5">
    <w:abstractNumId w:val="24"/>
  </w:num>
  <w:num w:numId="6">
    <w:abstractNumId w:val="23"/>
  </w:num>
  <w:num w:numId="7">
    <w:abstractNumId w:val="4"/>
  </w:num>
  <w:num w:numId="8">
    <w:abstractNumId w:val="6"/>
  </w:num>
  <w:num w:numId="9">
    <w:abstractNumId w:val="17"/>
  </w:num>
  <w:num w:numId="10">
    <w:abstractNumId w:val="20"/>
  </w:num>
  <w:num w:numId="11">
    <w:abstractNumId w:val="9"/>
  </w:num>
  <w:num w:numId="12">
    <w:abstractNumId w:val="3"/>
  </w:num>
  <w:num w:numId="13">
    <w:abstractNumId w:val="8"/>
  </w:num>
  <w:num w:numId="14">
    <w:abstractNumId w:val="16"/>
  </w:num>
  <w:num w:numId="15">
    <w:abstractNumId w:val="5"/>
  </w:num>
  <w:num w:numId="16">
    <w:abstractNumId w:val="21"/>
  </w:num>
  <w:num w:numId="17">
    <w:abstractNumId w:val="7"/>
  </w:num>
  <w:num w:numId="18">
    <w:abstractNumId w:val="13"/>
  </w:num>
  <w:num w:numId="19">
    <w:abstractNumId w:val="14"/>
  </w:num>
  <w:num w:numId="20">
    <w:abstractNumId w:val="22"/>
  </w:num>
  <w:num w:numId="21">
    <w:abstractNumId w:val="11"/>
  </w:num>
  <w:num w:numId="22">
    <w:abstractNumId w:val="18"/>
  </w:num>
  <w:num w:numId="23">
    <w:abstractNumId w:val="25"/>
  </w:num>
  <w:num w:numId="24">
    <w:abstractNumId w:val="19"/>
  </w:num>
  <w:num w:numId="25">
    <w:abstractNumId w:val="15"/>
  </w:num>
  <w:num w:numId="26">
    <w:abstractNumId w:val="12"/>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10BC"/>
    <w:rsid w:val="000036E8"/>
    <w:rsid w:val="00030B14"/>
    <w:rsid w:val="00077FD1"/>
    <w:rsid w:val="000B0313"/>
    <w:rsid w:val="000B519D"/>
    <w:rsid w:val="000C7766"/>
    <w:rsid w:val="00111636"/>
    <w:rsid w:val="0015122A"/>
    <w:rsid w:val="00173934"/>
    <w:rsid w:val="00185FD6"/>
    <w:rsid w:val="00196484"/>
    <w:rsid w:val="001B09AF"/>
    <w:rsid w:val="00221242"/>
    <w:rsid w:val="00223C2E"/>
    <w:rsid w:val="00260149"/>
    <w:rsid w:val="00276286"/>
    <w:rsid w:val="002B2A48"/>
    <w:rsid w:val="002E142A"/>
    <w:rsid w:val="002F3103"/>
    <w:rsid w:val="003051D9"/>
    <w:rsid w:val="00334946"/>
    <w:rsid w:val="00351AAD"/>
    <w:rsid w:val="0036013D"/>
    <w:rsid w:val="00382997"/>
    <w:rsid w:val="00387853"/>
    <w:rsid w:val="003A4371"/>
    <w:rsid w:val="003B59D5"/>
    <w:rsid w:val="00410CEF"/>
    <w:rsid w:val="00427A5F"/>
    <w:rsid w:val="004866A3"/>
    <w:rsid w:val="004B3721"/>
    <w:rsid w:val="004D5D9E"/>
    <w:rsid w:val="004E29E7"/>
    <w:rsid w:val="004F11D9"/>
    <w:rsid w:val="00503E65"/>
    <w:rsid w:val="00521251"/>
    <w:rsid w:val="00540111"/>
    <w:rsid w:val="005448FC"/>
    <w:rsid w:val="005564FC"/>
    <w:rsid w:val="005947E0"/>
    <w:rsid w:val="005A656A"/>
    <w:rsid w:val="005D0F5F"/>
    <w:rsid w:val="006705C4"/>
    <w:rsid w:val="0069429D"/>
    <w:rsid w:val="00703875"/>
    <w:rsid w:val="00722740"/>
    <w:rsid w:val="00727BEC"/>
    <w:rsid w:val="00730A58"/>
    <w:rsid w:val="00776275"/>
    <w:rsid w:val="00783F12"/>
    <w:rsid w:val="008005A7"/>
    <w:rsid w:val="0081424F"/>
    <w:rsid w:val="00814AC8"/>
    <w:rsid w:val="008B11FD"/>
    <w:rsid w:val="008F0378"/>
    <w:rsid w:val="008F7DDB"/>
    <w:rsid w:val="00906B65"/>
    <w:rsid w:val="009764D8"/>
    <w:rsid w:val="00991448"/>
    <w:rsid w:val="009B10BC"/>
    <w:rsid w:val="009C0D1A"/>
    <w:rsid w:val="00A2460D"/>
    <w:rsid w:val="00A53034"/>
    <w:rsid w:val="00A55A4C"/>
    <w:rsid w:val="00A64694"/>
    <w:rsid w:val="00B3669A"/>
    <w:rsid w:val="00B842D0"/>
    <w:rsid w:val="00B92813"/>
    <w:rsid w:val="00BD386E"/>
    <w:rsid w:val="00C00D43"/>
    <w:rsid w:val="00C04DC9"/>
    <w:rsid w:val="00C24679"/>
    <w:rsid w:val="00C44EF3"/>
    <w:rsid w:val="00C6532B"/>
    <w:rsid w:val="00C718FD"/>
    <w:rsid w:val="00D45895"/>
    <w:rsid w:val="00D86AD4"/>
    <w:rsid w:val="00E16C3C"/>
    <w:rsid w:val="00E279FC"/>
    <w:rsid w:val="00E417E9"/>
    <w:rsid w:val="00E708CC"/>
    <w:rsid w:val="00EA040B"/>
    <w:rsid w:val="00EA2EC9"/>
    <w:rsid w:val="00F74580"/>
    <w:rsid w:val="00F81BF4"/>
    <w:rsid w:val="00F848BA"/>
    <w:rsid w:val="00F95BBB"/>
    <w:rsid w:val="00FC341E"/>
    <w:rsid w:val="00FD6864"/>
    <w:rsid w:val="00FE01E9"/>
  </w:rsids>
  <m:mathPr>
    <m:mathFont m:val="Cambria Math"/>
    <m:brkBin m:val="before"/>
    <m:brkBinSub m:val="--"/>
    <m:smallFrac m:val="0"/>
    <m:dispDef/>
    <m:lMargin m:val="0"/>
    <m:rMargin m:val="0"/>
    <m:defJc m:val="centerGroup"/>
    <m:wrapIndent m:val="1440"/>
    <m:intLim m:val="subSup"/>
    <m:naryLim m:val="undOvr"/>
  </m:mathPr>
  <w:themeFontLang w:val="en-US" w:eastAsia="x-none"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49307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2A2A2A" w:themeColor="text2"/>
        <w:sz w:val="22"/>
        <w:szCs w:val="22"/>
        <w:lang w:val="en-US" w:eastAsia="ja-JP" w:bidi="ar-SA"/>
      </w:rPr>
    </w:rPrDefault>
    <w:pPrDefault>
      <w:pPr>
        <w:spacing w:after="200" w:line="31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D386E"/>
    <w:rPr>
      <w:lang w:val="es-ES"/>
    </w:rPr>
  </w:style>
  <w:style w:type="paragraph" w:styleId="Ttulo1">
    <w:name w:val="heading 1"/>
    <w:basedOn w:val="Normal"/>
    <w:next w:val="Normal"/>
    <w:link w:val="Ttulo1Car"/>
    <w:uiPriority w:val="9"/>
    <w:qFormat/>
    <w:rsid w:val="00BD386E"/>
    <w:pPr>
      <w:pageBreakBefore/>
      <w:spacing w:after="3600" w:line="240" w:lineRule="auto"/>
      <w:contextualSpacing/>
      <w:outlineLvl w:val="0"/>
    </w:pPr>
    <w:rPr>
      <w:rFonts w:asciiTheme="majorHAnsi" w:eastAsiaTheme="majorEastAsia" w:hAnsiTheme="majorHAnsi" w:cstheme="majorBidi"/>
      <w:b/>
      <w:sz w:val="110"/>
      <w:szCs w:val="32"/>
    </w:rPr>
  </w:style>
  <w:style w:type="paragraph" w:styleId="Ttulo2">
    <w:name w:val="heading 2"/>
    <w:basedOn w:val="Normal"/>
    <w:next w:val="Normal"/>
    <w:link w:val="Ttulo2Car"/>
    <w:uiPriority w:val="9"/>
    <w:unhideWhenUsed/>
    <w:qFormat/>
    <w:pPr>
      <w:keepNext/>
      <w:keepLines/>
      <w:pBdr>
        <w:top w:val="single" w:sz="24" w:space="18" w:color="2A2A2A" w:themeColor="text2"/>
      </w:pBdr>
      <w:spacing w:after="320" w:line="240" w:lineRule="auto"/>
      <w:contextualSpacing/>
      <w:outlineLvl w:val="1"/>
    </w:pPr>
    <w:rPr>
      <w:rFonts w:asciiTheme="majorHAnsi" w:eastAsiaTheme="majorEastAsia" w:hAnsiTheme="majorHAnsi" w:cstheme="majorBidi"/>
      <w:b/>
      <w:color w:val="E09B3B" w:themeColor="accent1"/>
      <w:sz w:val="38"/>
      <w:szCs w:val="26"/>
    </w:rPr>
  </w:style>
  <w:style w:type="paragraph" w:styleId="Ttulo3">
    <w:name w:val="heading 3"/>
    <w:basedOn w:val="Normal"/>
    <w:next w:val="Normal"/>
    <w:link w:val="Ttulo3Car"/>
    <w:uiPriority w:val="9"/>
    <w:semiHidden/>
    <w:unhideWhenUsed/>
    <w:qFormat/>
    <w:pPr>
      <w:keepNext/>
      <w:keepLines/>
      <w:spacing w:after="320" w:line="240" w:lineRule="auto"/>
      <w:contextualSpacing/>
      <w:outlineLvl w:val="2"/>
    </w:pPr>
    <w:rPr>
      <w:rFonts w:asciiTheme="majorHAnsi" w:eastAsiaTheme="majorEastAsia" w:hAnsiTheme="majorHAnsi" w:cstheme="majorBidi"/>
      <w:b/>
      <w:sz w:val="36"/>
      <w:szCs w:val="24"/>
    </w:rPr>
  </w:style>
  <w:style w:type="paragraph" w:styleId="Ttulo4">
    <w:name w:val="heading 4"/>
    <w:basedOn w:val="Normal"/>
    <w:next w:val="Normal"/>
    <w:link w:val="Ttulo4Car"/>
    <w:uiPriority w:val="9"/>
    <w:semiHidden/>
    <w:unhideWhenUsed/>
    <w:qFormat/>
    <w:pPr>
      <w:keepNext/>
      <w:keepLines/>
      <w:spacing w:after="320" w:line="240" w:lineRule="auto"/>
      <w:contextualSpacing/>
      <w:outlineLvl w:val="3"/>
    </w:pPr>
    <w:rPr>
      <w:rFonts w:asciiTheme="majorHAnsi" w:eastAsiaTheme="majorEastAsia" w:hAnsiTheme="majorHAnsi" w:cstheme="majorBidi"/>
      <w:b/>
      <w:i/>
      <w:iCs/>
      <w:sz w:val="36"/>
    </w:rPr>
  </w:style>
  <w:style w:type="paragraph" w:styleId="Ttulo5">
    <w:name w:val="heading 5"/>
    <w:basedOn w:val="Normal"/>
    <w:next w:val="Normal"/>
    <w:link w:val="Ttulo5Car"/>
    <w:uiPriority w:val="9"/>
    <w:semiHidden/>
    <w:unhideWhenUsed/>
    <w:qFormat/>
    <w:pPr>
      <w:keepNext/>
      <w:keepLines/>
      <w:spacing w:after="320" w:line="240" w:lineRule="auto"/>
      <w:contextualSpacing/>
      <w:outlineLvl w:val="4"/>
    </w:pPr>
    <w:rPr>
      <w:rFonts w:asciiTheme="majorHAnsi" w:eastAsiaTheme="majorEastAsia" w:hAnsiTheme="majorHAnsi" w:cstheme="majorBidi"/>
      <w:b/>
      <w:color w:val="949494" w:themeColor="text2" w:themeTint="80"/>
      <w:sz w:val="36"/>
    </w:rPr>
  </w:style>
  <w:style w:type="paragraph" w:styleId="Ttulo6">
    <w:name w:val="heading 6"/>
    <w:basedOn w:val="Normal"/>
    <w:next w:val="Normal"/>
    <w:link w:val="Ttulo6Car"/>
    <w:uiPriority w:val="9"/>
    <w:semiHidden/>
    <w:unhideWhenUsed/>
    <w:qFormat/>
    <w:pPr>
      <w:keepNext/>
      <w:keepLines/>
      <w:pBdr>
        <w:top w:val="single" w:sz="12" w:space="12" w:color="2A2A2A" w:themeColor="text2"/>
      </w:pBdr>
      <w:spacing w:after="320" w:line="240" w:lineRule="auto"/>
      <w:contextualSpacing/>
      <w:outlineLvl w:val="5"/>
    </w:pPr>
    <w:rPr>
      <w:rFonts w:asciiTheme="majorHAnsi" w:eastAsiaTheme="majorEastAsia" w:hAnsiTheme="majorHAnsi" w:cstheme="majorBidi"/>
      <w:b/>
      <w:color w:val="E09B3B" w:themeColor="accent1"/>
      <w:sz w:val="36"/>
    </w:rPr>
  </w:style>
  <w:style w:type="paragraph" w:styleId="Ttulo7">
    <w:name w:val="heading 7"/>
    <w:basedOn w:val="Normal"/>
    <w:next w:val="Normal"/>
    <w:link w:val="Ttulo7Car"/>
    <w:uiPriority w:val="9"/>
    <w:semiHidden/>
    <w:unhideWhenUsed/>
    <w:qFormat/>
    <w:pPr>
      <w:keepNext/>
      <w:keepLines/>
      <w:spacing w:after="240" w:line="240" w:lineRule="auto"/>
      <w:contextualSpacing/>
      <w:outlineLvl w:val="6"/>
    </w:pPr>
    <w:rPr>
      <w:rFonts w:asciiTheme="majorHAnsi" w:eastAsiaTheme="majorEastAsia" w:hAnsiTheme="majorHAnsi" w:cstheme="majorBidi"/>
      <w:b/>
      <w:iCs/>
      <w:sz w:val="32"/>
    </w:rPr>
  </w:style>
  <w:style w:type="paragraph" w:styleId="Ttulo8">
    <w:name w:val="heading 8"/>
    <w:basedOn w:val="Normal"/>
    <w:next w:val="Normal"/>
    <w:link w:val="Ttulo8Car"/>
    <w:uiPriority w:val="9"/>
    <w:semiHidden/>
    <w:unhideWhenUsed/>
    <w:qFormat/>
    <w:pPr>
      <w:keepNext/>
      <w:keepLines/>
      <w:spacing w:after="240" w:line="240" w:lineRule="auto"/>
      <w:contextualSpacing/>
      <w:outlineLvl w:val="7"/>
    </w:pPr>
    <w:rPr>
      <w:rFonts w:asciiTheme="majorHAnsi" w:eastAsiaTheme="majorEastAsia" w:hAnsiTheme="majorHAnsi" w:cstheme="majorBidi"/>
      <w:b/>
      <w:i/>
      <w:sz w:val="32"/>
      <w:szCs w:val="21"/>
    </w:rPr>
  </w:style>
  <w:style w:type="paragraph" w:styleId="Ttulo9">
    <w:name w:val="heading 9"/>
    <w:basedOn w:val="Normal"/>
    <w:next w:val="Normal"/>
    <w:link w:val="Ttulo9Car"/>
    <w:uiPriority w:val="9"/>
    <w:semiHidden/>
    <w:unhideWhenUsed/>
    <w:qFormat/>
    <w:pPr>
      <w:keepNext/>
      <w:keepLines/>
      <w:spacing w:after="240" w:line="240" w:lineRule="auto"/>
      <w:contextualSpacing/>
      <w:outlineLvl w:val="8"/>
    </w:pPr>
    <w:rPr>
      <w:rFonts w:asciiTheme="majorHAnsi" w:eastAsiaTheme="majorEastAsia" w:hAnsiTheme="majorHAnsi" w:cstheme="majorBidi"/>
      <w:b/>
      <w:iCs/>
      <w:color w:val="949494" w:themeColor="text2" w:themeTint="80"/>
      <w:sz w:val="32"/>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qFormat/>
    <w:pPr>
      <w:spacing w:after="0" w:line="240" w:lineRule="auto"/>
    </w:pPr>
    <w:rPr>
      <w:b/>
      <w:sz w:val="46"/>
    </w:rPr>
  </w:style>
  <w:style w:type="character" w:customStyle="1" w:styleId="PiedepginaCar">
    <w:name w:val="Pie de página Car"/>
    <w:basedOn w:val="Fuentedeprrafopredeter"/>
    <w:link w:val="Piedepgina"/>
    <w:uiPriority w:val="99"/>
    <w:rPr>
      <w:b/>
      <w:sz w:val="46"/>
    </w:rPr>
  </w:style>
  <w:style w:type="character" w:customStyle="1" w:styleId="Ttulo1Car">
    <w:name w:val="Título 1 Car"/>
    <w:basedOn w:val="Fuentedeprrafopredeter"/>
    <w:link w:val="Ttulo1"/>
    <w:uiPriority w:val="9"/>
    <w:rsid w:val="00BD386E"/>
    <w:rPr>
      <w:rFonts w:asciiTheme="majorHAnsi" w:eastAsiaTheme="majorEastAsia" w:hAnsiTheme="majorHAnsi" w:cstheme="majorBidi"/>
      <w:b/>
      <w:sz w:val="110"/>
      <w:szCs w:val="32"/>
      <w:lang w:val="es-ES"/>
    </w:rPr>
  </w:style>
  <w:style w:type="character" w:customStyle="1" w:styleId="Ttulo2Car">
    <w:name w:val="Título 2 Car"/>
    <w:basedOn w:val="Fuentedeprrafopredeter"/>
    <w:link w:val="Ttulo2"/>
    <w:uiPriority w:val="9"/>
    <w:rPr>
      <w:rFonts w:asciiTheme="majorHAnsi" w:eastAsiaTheme="majorEastAsia" w:hAnsiTheme="majorHAnsi" w:cstheme="majorBidi"/>
      <w:b/>
      <w:color w:val="E09B3B" w:themeColor="accent1"/>
      <w:sz w:val="38"/>
      <w:szCs w:val="26"/>
    </w:rPr>
  </w:style>
  <w:style w:type="paragraph" w:styleId="Listaconvietas">
    <w:name w:val="List Bullet"/>
    <w:basedOn w:val="Normal"/>
    <w:uiPriority w:val="10"/>
    <w:qFormat/>
    <w:pPr>
      <w:numPr>
        <w:numId w:val="7"/>
      </w:numPr>
      <w:spacing w:after="120"/>
    </w:pPr>
  </w:style>
  <w:style w:type="table" w:styleId="Tablaconcuadrcula">
    <w:name w:val="Table Grid"/>
    <w:basedOn w:val="Tabla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itaintensa">
    <w:name w:val="Intense Quote"/>
    <w:basedOn w:val="Normal"/>
    <w:next w:val="Normal"/>
    <w:link w:val="CitaintensaCar"/>
    <w:uiPriority w:val="30"/>
    <w:unhideWhenUsed/>
    <w:qFormat/>
    <w:pPr>
      <w:spacing w:before="400" w:after="520"/>
      <w:contextualSpacing/>
    </w:pPr>
    <w:rPr>
      <w:b/>
      <w:iCs/>
      <w:sz w:val="56"/>
    </w:rPr>
  </w:style>
  <w:style w:type="character" w:customStyle="1" w:styleId="CitaintensaCar">
    <w:name w:val="Cita intensa Car"/>
    <w:basedOn w:val="Fuentedeprrafopredeter"/>
    <w:link w:val="Citaintensa"/>
    <w:uiPriority w:val="30"/>
    <w:rPr>
      <w:b/>
      <w:iCs/>
      <w:sz w:val="56"/>
    </w:rPr>
  </w:style>
  <w:style w:type="table" w:customStyle="1" w:styleId="ModernPaper">
    <w:name w:val="Modern Paper"/>
    <w:basedOn w:val="Tablanormal"/>
    <w:uiPriority w:val="99"/>
    <w:pPr>
      <w:spacing w:before="200" w:line="240" w:lineRule="auto"/>
    </w:pPr>
    <w:tblPr>
      <w:tblInd w:w="0" w:type="dxa"/>
      <w:tblBorders>
        <w:insideH w:val="single" w:sz="8" w:space="0" w:color="2A2A2A" w:themeColor="text2"/>
      </w:tblBorders>
      <w:tblCellMar>
        <w:top w:w="0" w:type="dxa"/>
        <w:left w:w="144" w:type="dxa"/>
        <w:bottom w:w="0" w:type="dxa"/>
        <w:right w:w="144" w:type="dxa"/>
      </w:tblCellMar>
    </w:tblPr>
    <w:tcPr>
      <w:vAlign w:val="center"/>
    </w:tcPr>
    <w:tblStylePr w:type="firstRow">
      <w:pPr>
        <w:wordWrap/>
        <w:spacing w:beforeLines="0" w:before="480" w:beforeAutospacing="0" w:afterLines="0" w:after="360" w:afterAutospacing="0" w:line="216" w:lineRule="auto"/>
        <w:contextualSpacing w:val="0"/>
      </w:pPr>
      <w:rPr>
        <w:rFonts w:asciiTheme="majorHAnsi" w:hAnsiTheme="majorHAnsi"/>
        <w:b/>
        <w:i w:val="0"/>
        <w:color w:val="E09B3B" w:themeColor="accent1"/>
        <w:sz w:val="28"/>
      </w:rPr>
      <w:tblPr/>
      <w:trPr>
        <w:tblHeader/>
      </w:trPr>
      <w:tcPr>
        <w:tcBorders>
          <w:top w:val="nil"/>
          <w:left w:val="nil"/>
          <w:bottom w:val="single" w:sz="24" w:space="0" w:color="2A2A2A" w:themeColor="text2"/>
          <w:right w:val="nil"/>
          <w:insideH w:val="nil"/>
          <w:insideV w:val="nil"/>
          <w:tl2br w:val="nil"/>
          <w:tr2bl w:val="nil"/>
        </w:tcBorders>
      </w:tcPr>
    </w:tblStylePr>
    <w:tblStylePr w:type="firstCol">
      <w:pPr>
        <w:wordWrap/>
        <w:jc w:val="right"/>
      </w:pPr>
      <w:rPr>
        <w:b/>
      </w:rPr>
      <w:tblPr/>
      <w:tcPr>
        <w:tcMar>
          <w:top w:w="0" w:type="nil"/>
          <w:left w:w="0" w:type="nil"/>
          <w:bottom w:w="0" w:type="nil"/>
          <w:right w:w="432" w:type="dxa"/>
        </w:tcMar>
      </w:tcPr>
    </w:tblStylePr>
    <w:tblStylePr w:type="nwCell">
      <w:pPr>
        <w:wordWrap/>
        <w:jc w:val="left"/>
      </w:pPr>
    </w:tblStylePr>
  </w:style>
  <w:style w:type="character" w:customStyle="1" w:styleId="Ttulo3Car">
    <w:name w:val="Título 3 Car"/>
    <w:basedOn w:val="Fuentedeprrafopredeter"/>
    <w:link w:val="Ttulo3"/>
    <w:uiPriority w:val="9"/>
    <w:semiHidden/>
    <w:rPr>
      <w:rFonts w:asciiTheme="majorHAnsi" w:eastAsiaTheme="majorEastAsia" w:hAnsiTheme="majorHAnsi" w:cstheme="majorBidi"/>
      <w:b/>
      <w:sz w:val="36"/>
      <w:szCs w:val="24"/>
    </w:rPr>
  </w:style>
  <w:style w:type="character" w:customStyle="1" w:styleId="Ttulo4Car">
    <w:name w:val="Título 4 Car"/>
    <w:basedOn w:val="Fuentedeprrafopredeter"/>
    <w:link w:val="Ttulo4"/>
    <w:uiPriority w:val="9"/>
    <w:semiHidden/>
    <w:rPr>
      <w:rFonts w:asciiTheme="majorHAnsi" w:eastAsiaTheme="majorEastAsia" w:hAnsiTheme="majorHAnsi" w:cstheme="majorBidi"/>
      <w:b/>
      <w:i/>
      <w:iCs/>
      <w:sz w:val="36"/>
    </w:rPr>
  </w:style>
  <w:style w:type="character" w:customStyle="1" w:styleId="Ttulo5Car">
    <w:name w:val="Título 5 Car"/>
    <w:basedOn w:val="Fuentedeprrafopredeter"/>
    <w:link w:val="Ttulo5"/>
    <w:uiPriority w:val="9"/>
    <w:semiHidden/>
    <w:rPr>
      <w:rFonts w:asciiTheme="majorHAnsi" w:eastAsiaTheme="majorEastAsia" w:hAnsiTheme="majorHAnsi" w:cstheme="majorBidi"/>
      <w:b/>
      <w:color w:val="949494" w:themeColor="text2" w:themeTint="80"/>
      <w:sz w:val="36"/>
    </w:rPr>
  </w:style>
  <w:style w:type="character" w:customStyle="1" w:styleId="Ttulo6Car">
    <w:name w:val="Título 6 Car"/>
    <w:basedOn w:val="Fuentedeprrafopredeter"/>
    <w:link w:val="Ttulo6"/>
    <w:uiPriority w:val="9"/>
    <w:semiHidden/>
    <w:rPr>
      <w:rFonts w:asciiTheme="majorHAnsi" w:eastAsiaTheme="majorEastAsia" w:hAnsiTheme="majorHAnsi" w:cstheme="majorBidi"/>
      <w:b/>
      <w:color w:val="E09B3B" w:themeColor="accent1"/>
      <w:sz w:val="36"/>
    </w:rPr>
  </w:style>
  <w:style w:type="character" w:customStyle="1" w:styleId="Ttulo7Car">
    <w:name w:val="Título 7 Car"/>
    <w:basedOn w:val="Fuentedeprrafopredeter"/>
    <w:link w:val="Ttulo7"/>
    <w:uiPriority w:val="9"/>
    <w:semiHidden/>
    <w:rPr>
      <w:rFonts w:asciiTheme="majorHAnsi" w:eastAsiaTheme="majorEastAsia" w:hAnsiTheme="majorHAnsi" w:cstheme="majorBidi"/>
      <w:b/>
      <w:iCs/>
      <w:sz w:val="32"/>
    </w:rPr>
  </w:style>
  <w:style w:type="character" w:customStyle="1" w:styleId="Ttulo8Car">
    <w:name w:val="Título 8 Car"/>
    <w:basedOn w:val="Fuentedeprrafopredeter"/>
    <w:link w:val="Ttulo8"/>
    <w:uiPriority w:val="9"/>
    <w:semiHidden/>
    <w:rPr>
      <w:rFonts w:asciiTheme="majorHAnsi" w:eastAsiaTheme="majorEastAsia" w:hAnsiTheme="majorHAnsi" w:cstheme="majorBidi"/>
      <w:b/>
      <w:i/>
      <w:sz w:val="32"/>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b/>
      <w:iCs/>
      <w:color w:val="949494" w:themeColor="text2" w:themeTint="80"/>
      <w:sz w:val="32"/>
      <w:szCs w:val="21"/>
    </w:rPr>
  </w:style>
  <w:style w:type="character" w:styleId="nfasis">
    <w:name w:val="Emphasis"/>
    <w:basedOn w:val="Fuentedeprrafopredeter"/>
    <w:uiPriority w:val="20"/>
    <w:semiHidden/>
    <w:unhideWhenUsed/>
    <w:qFormat/>
    <w:rPr>
      <w:i w:val="0"/>
      <w:iCs/>
      <w:color w:val="E09B3B" w:themeColor="accent1"/>
    </w:rPr>
  </w:style>
  <w:style w:type="character" w:styleId="nfasisintenso">
    <w:name w:val="Intense Emphasis"/>
    <w:basedOn w:val="Fuentedeprrafopredeter"/>
    <w:uiPriority w:val="21"/>
    <w:semiHidden/>
    <w:unhideWhenUsed/>
    <w:qFormat/>
    <w:rPr>
      <w:b/>
      <w:i/>
      <w:iCs/>
      <w:color w:val="E09B3B" w:themeColor="accent1"/>
    </w:rPr>
  </w:style>
  <w:style w:type="character" w:styleId="Textoennegrita">
    <w:name w:val="Strong"/>
    <w:basedOn w:val="Fuentedeprrafopredeter"/>
    <w:uiPriority w:val="22"/>
    <w:semiHidden/>
    <w:unhideWhenUsed/>
    <w:qFormat/>
    <w:rPr>
      <w:b/>
      <w:bCs/>
    </w:rPr>
  </w:style>
  <w:style w:type="character" w:styleId="Referenciasutil">
    <w:name w:val="Subtle Reference"/>
    <w:basedOn w:val="Fuentedeprrafopredeter"/>
    <w:uiPriority w:val="31"/>
    <w:semiHidden/>
    <w:unhideWhenUsed/>
    <w:qFormat/>
    <w:rPr>
      <w:caps/>
      <w:smallCaps w:val="0"/>
      <w:color w:val="2A2A2A" w:themeColor="text2"/>
    </w:rPr>
  </w:style>
  <w:style w:type="character" w:styleId="Referenciaintensa">
    <w:name w:val="Intense Reference"/>
    <w:basedOn w:val="Fuentedeprrafopredeter"/>
    <w:uiPriority w:val="32"/>
    <w:semiHidden/>
    <w:unhideWhenUsed/>
    <w:qFormat/>
    <w:rPr>
      <w:b/>
      <w:bCs/>
      <w:caps/>
      <w:smallCaps w:val="0"/>
      <w:color w:val="2A2A2A" w:themeColor="text2"/>
      <w:spacing w:val="0"/>
    </w:rPr>
  </w:style>
  <w:style w:type="character" w:styleId="Ttulodellibro">
    <w:name w:val="Book Title"/>
    <w:basedOn w:val="Fuentedeprrafopredeter"/>
    <w:uiPriority w:val="33"/>
    <w:semiHidden/>
    <w:unhideWhenUsed/>
    <w:qFormat/>
    <w:rPr>
      <w:b w:val="0"/>
      <w:bCs/>
      <w:i w:val="0"/>
      <w:iCs/>
      <w:spacing w:val="0"/>
      <w:u w:val="single"/>
    </w:rPr>
  </w:style>
  <w:style w:type="paragraph" w:styleId="Descripcin">
    <w:name w:val="caption"/>
    <w:basedOn w:val="Normal"/>
    <w:next w:val="Normal"/>
    <w:uiPriority w:val="35"/>
    <w:unhideWhenUsed/>
    <w:qFormat/>
    <w:pPr>
      <w:contextualSpacing/>
    </w:pPr>
    <w:rPr>
      <w:i/>
      <w:iCs/>
      <w:szCs w:val="18"/>
    </w:rPr>
  </w:style>
  <w:style w:type="paragraph" w:styleId="TtulodeTDC">
    <w:name w:val="TOC Heading"/>
    <w:basedOn w:val="Ttulo1"/>
    <w:next w:val="Normal"/>
    <w:uiPriority w:val="39"/>
    <w:semiHidden/>
    <w:unhideWhenUsed/>
    <w:qFormat/>
    <w:pPr>
      <w:keepNext/>
      <w:keepLines/>
      <w:pageBreakBefore w:val="0"/>
      <w:outlineLvl w:val="9"/>
    </w:pPr>
  </w:style>
  <w:style w:type="paragraph" w:styleId="Puesto">
    <w:name w:val="Title"/>
    <w:basedOn w:val="Normal"/>
    <w:next w:val="Normal"/>
    <w:link w:val="PuestoCar"/>
    <w:uiPriority w:val="10"/>
    <w:semiHidden/>
    <w:unhideWhenUsed/>
    <w:qFormat/>
    <w:pPr>
      <w:spacing w:after="480" w:line="240" w:lineRule="auto"/>
      <w:contextualSpacing/>
    </w:pPr>
    <w:rPr>
      <w:rFonts w:asciiTheme="majorHAnsi" w:eastAsiaTheme="majorEastAsia" w:hAnsiTheme="majorHAnsi" w:cstheme="majorBidi"/>
      <w:b/>
      <w:kern w:val="28"/>
      <w:sz w:val="140"/>
      <w:szCs w:val="56"/>
    </w:rPr>
  </w:style>
  <w:style w:type="character" w:customStyle="1" w:styleId="PuestoCar">
    <w:name w:val="Puesto Car"/>
    <w:basedOn w:val="Fuentedeprrafopredeter"/>
    <w:link w:val="Puesto"/>
    <w:uiPriority w:val="10"/>
    <w:semiHidden/>
    <w:rPr>
      <w:rFonts w:asciiTheme="majorHAnsi" w:eastAsiaTheme="majorEastAsia" w:hAnsiTheme="majorHAnsi" w:cstheme="majorBidi"/>
      <w:b/>
      <w:kern w:val="28"/>
      <w:sz w:val="140"/>
      <w:szCs w:val="56"/>
    </w:rPr>
  </w:style>
  <w:style w:type="paragraph" w:styleId="Subttulo">
    <w:name w:val="Subtitle"/>
    <w:basedOn w:val="Normal"/>
    <w:next w:val="Normal"/>
    <w:link w:val="SubttuloCar"/>
    <w:uiPriority w:val="11"/>
    <w:semiHidden/>
    <w:unhideWhenUsed/>
    <w:qFormat/>
    <w:pPr>
      <w:numPr>
        <w:ilvl w:val="1"/>
      </w:numPr>
      <w:spacing w:after="1200" w:line="240" w:lineRule="auto"/>
      <w:contextualSpacing/>
    </w:pPr>
    <w:rPr>
      <w:rFonts w:eastAsiaTheme="minorEastAsia"/>
      <w:b/>
      <w:color w:val="E09B3B" w:themeColor="accent1"/>
      <w:sz w:val="56"/>
    </w:rPr>
  </w:style>
  <w:style w:type="character" w:customStyle="1" w:styleId="SubttuloCar">
    <w:name w:val="Subtítulo Car"/>
    <w:basedOn w:val="Fuentedeprrafopredeter"/>
    <w:link w:val="Subttulo"/>
    <w:uiPriority w:val="11"/>
    <w:semiHidden/>
    <w:rPr>
      <w:rFonts w:eastAsiaTheme="minorEastAsia"/>
      <w:b/>
      <w:color w:val="E09B3B" w:themeColor="accent1"/>
      <w:sz w:val="56"/>
      <w:szCs w:val="22"/>
    </w:rPr>
  </w:style>
  <w:style w:type="character" w:styleId="Textodelmarcadordeposicin">
    <w:name w:val="Placeholder Text"/>
    <w:basedOn w:val="Fuentedeprrafopredeter"/>
    <w:uiPriority w:val="99"/>
    <w:semiHidden/>
    <w:rPr>
      <w:color w:val="808080"/>
    </w:rPr>
  </w:style>
  <w:style w:type="character" w:styleId="nfasissutil">
    <w:name w:val="Subtle Emphasis"/>
    <w:basedOn w:val="Fuentedeprrafopredeter"/>
    <w:uiPriority w:val="19"/>
    <w:semiHidden/>
    <w:unhideWhenUsed/>
    <w:qFormat/>
    <w:rPr>
      <w:i/>
      <w:iCs/>
      <w:color w:val="2A2A2A" w:themeColor="text2"/>
    </w:rPr>
  </w:style>
  <w:style w:type="paragraph" w:styleId="Cita">
    <w:name w:val="Quote"/>
    <w:basedOn w:val="Normal"/>
    <w:next w:val="Normal"/>
    <w:link w:val="CitaCar"/>
    <w:uiPriority w:val="29"/>
    <w:unhideWhenUsed/>
    <w:qFormat/>
    <w:pPr>
      <w:spacing w:before="360" w:after="360"/>
      <w:contextualSpacing/>
    </w:pPr>
    <w:rPr>
      <w:iCs/>
      <w:sz w:val="60"/>
    </w:rPr>
  </w:style>
  <w:style w:type="character" w:customStyle="1" w:styleId="CitaCar">
    <w:name w:val="Cita Car"/>
    <w:basedOn w:val="Fuentedeprrafopredeter"/>
    <w:link w:val="Cita"/>
    <w:uiPriority w:val="29"/>
    <w:rPr>
      <w:iCs/>
      <w:sz w:val="60"/>
    </w:rPr>
  </w:style>
  <w:style w:type="paragraph" w:styleId="Encabezado">
    <w:name w:val="header"/>
    <w:basedOn w:val="Normal"/>
    <w:link w:val="EncabezadoCar"/>
    <w:uiPriority w:val="99"/>
    <w:unhideWhenUsed/>
    <w:qFormat/>
    <w:pPr>
      <w:spacing w:after="0" w:line="240" w:lineRule="auto"/>
    </w:pPr>
  </w:style>
  <w:style w:type="character" w:customStyle="1" w:styleId="EncabezadoCar">
    <w:name w:val="Encabezado Car"/>
    <w:basedOn w:val="Fuentedeprrafopredeter"/>
    <w:link w:val="Encabezado"/>
    <w:uiPriority w:val="99"/>
  </w:style>
  <w:style w:type="paragraph" w:styleId="Listaconnmeros">
    <w:name w:val="List Number"/>
    <w:basedOn w:val="Normal"/>
    <w:uiPriority w:val="11"/>
    <w:qFormat/>
    <w:pPr>
      <w:numPr>
        <w:numId w:val="6"/>
      </w:numPr>
      <w:spacing w:after="120"/>
    </w:pPr>
  </w:style>
  <w:style w:type="paragraph" w:styleId="Textodebloque">
    <w:name w:val="Block Text"/>
    <w:basedOn w:val="Normal"/>
    <w:uiPriority w:val="31"/>
    <w:unhideWhenUsed/>
    <w:pPr>
      <w:spacing w:before="360" w:after="360"/>
    </w:pPr>
    <w:rPr>
      <w:rFonts w:eastAsiaTheme="minorEastAsia"/>
      <w:iCs/>
      <w:color w:val="3E3E3E" w:themeColor="text2" w:themeTint="E6"/>
      <w:sz w:val="28"/>
    </w:rPr>
  </w:style>
  <w:style w:type="paragraph" w:styleId="Prrafodelista">
    <w:name w:val="List Paragraph"/>
    <w:basedOn w:val="Normal"/>
    <w:uiPriority w:val="34"/>
    <w:unhideWhenUsed/>
    <w:qFormat/>
    <w:rsid w:val="002E142A"/>
    <w:pPr>
      <w:ind w:left="720"/>
      <w:contextualSpacing/>
    </w:pPr>
  </w:style>
  <w:style w:type="character" w:styleId="Hipervnculo">
    <w:name w:val="Hyperlink"/>
    <w:basedOn w:val="Fuentedeprrafopredeter"/>
    <w:uiPriority w:val="99"/>
    <w:unhideWhenUsed/>
    <w:rsid w:val="00B92813"/>
    <w:rPr>
      <w:color w:val="847B97" w:themeColor="hyperlink"/>
      <w:u w:val="single"/>
    </w:rPr>
  </w:style>
  <w:style w:type="character" w:customStyle="1" w:styleId="string2">
    <w:name w:val="string2"/>
    <w:basedOn w:val="Fuentedeprrafopredeter"/>
    <w:rsid w:val="00FE01E9"/>
    <w:rPr>
      <w:color w:val="0000FF"/>
      <w:bdr w:val="none" w:sz="0" w:space="0" w:color="auto" w:frame="1"/>
    </w:rPr>
  </w:style>
  <w:style w:type="character" w:customStyle="1" w:styleId="keyword2">
    <w:name w:val="keyword2"/>
    <w:basedOn w:val="Fuentedeprrafopredeter"/>
    <w:rsid w:val="00FE01E9"/>
    <w:rPr>
      <w:b/>
      <w:bCs/>
      <w:color w:val="006699"/>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8672">
      <w:bodyDiv w:val="1"/>
      <w:marLeft w:val="0"/>
      <w:marRight w:val="0"/>
      <w:marTop w:val="0"/>
      <w:marBottom w:val="0"/>
      <w:divBdr>
        <w:top w:val="none" w:sz="0" w:space="0" w:color="auto"/>
        <w:left w:val="none" w:sz="0" w:space="0" w:color="auto"/>
        <w:bottom w:val="none" w:sz="0" w:space="0" w:color="auto"/>
        <w:right w:val="none" w:sz="0" w:space="0" w:color="auto"/>
      </w:divBdr>
    </w:div>
    <w:div w:id="48843867">
      <w:bodyDiv w:val="1"/>
      <w:marLeft w:val="0"/>
      <w:marRight w:val="0"/>
      <w:marTop w:val="0"/>
      <w:marBottom w:val="0"/>
      <w:divBdr>
        <w:top w:val="none" w:sz="0" w:space="0" w:color="auto"/>
        <w:left w:val="none" w:sz="0" w:space="0" w:color="auto"/>
        <w:bottom w:val="none" w:sz="0" w:space="0" w:color="auto"/>
        <w:right w:val="none" w:sz="0" w:space="0" w:color="auto"/>
      </w:divBdr>
    </w:div>
    <w:div w:id="328561239">
      <w:bodyDiv w:val="1"/>
      <w:marLeft w:val="0"/>
      <w:marRight w:val="0"/>
      <w:marTop w:val="0"/>
      <w:marBottom w:val="0"/>
      <w:divBdr>
        <w:top w:val="none" w:sz="0" w:space="0" w:color="auto"/>
        <w:left w:val="none" w:sz="0" w:space="0" w:color="auto"/>
        <w:bottom w:val="none" w:sz="0" w:space="0" w:color="auto"/>
        <w:right w:val="none" w:sz="0" w:space="0" w:color="auto"/>
      </w:divBdr>
    </w:div>
    <w:div w:id="352921425">
      <w:bodyDiv w:val="1"/>
      <w:marLeft w:val="0"/>
      <w:marRight w:val="0"/>
      <w:marTop w:val="0"/>
      <w:marBottom w:val="0"/>
      <w:divBdr>
        <w:top w:val="none" w:sz="0" w:space="0" w:color="auto"/>
        <w:left w:val="none" w:sz="0" w:space="0" w:color="auto"/>
        <w:bottom w:val="none" w:sz="0" w:space="0" w:color="auto"/>
        <w:right w:val="none" w:sz="0" w:space="0" w:color="auto"/>
      </w:divBdr>
      <w:divsChild>
        <w:div w:id="1999917412">
          <w:marLeft w:val="0"/>
          <w:marRight w:val="0"/>
          <w:marTop w:val="0"/>
          <w:marBottom w:val="0"/>
          <w:divBdr>
            <w:top w:val="none" w:sz="0" w:space="0" w:color="auto"/>
            <w:left w:val="none" w:sz="0" w:space="0" w:color="auto"/>
            <w:bottom w:val="none" w:sz="0" w:space="0" w:color="auto"/>
            <w:right w:val="none" w:sz="0" w:space="0" w:color="auto"/>
          </w:divBdr>
        </w:div>
      </w:divsChild>
    </w:div>
    <w:div w:id="713969585">
      <w:bodyDiv w:val="1"/>
      <w:marLeft w:val="0"/>
      <w:marRight w:val="0"/>
      <w:marTop w:val="0"/>
      <w:marBottom w:val="0"/>
      <w:divBdr>
        <w:top w:val="none" w:sz="0" w:space="0" w:color="auto"/>
        <w:left w:val="none" w:sz="0" w:space="0" w:color="auto"/>
        <w:bottom w:val="none" w:sz="0" w:space="0" w:color="auto"/>
        <w:right w:val="none" w:sz="0" w:space="0" w:color="auto"/>
      </w:divBdr>
      <w:divsChild>
        <w:div w:id="118498311">
          <w:marLeft w:val="0"/>
          <w:marRight w:val="0"/>
          <w:marTop w:val="0"/>
          <w:marBottom w:val="0"/>
          <w:divBdr>
            <w:top w:val="none" w:sz="0" w:space="0" w:color="auto"/>
            <w:left w:val="none" w:sz="0" w:space="0" w:color="auto"/>
            <w:bottom w:val="none" w:sz="0" w:space="0" w:color="auto"/>
            <w:right w:val="none" w:sz="0" w:space="0" w:color="auto"/>
          </w:divBdr>
        </w:div>
      </w:divsChild>
    </w:div>
    <w:div w:id="849638951">
      <w:bodyDiv w:val="1"/>
      <w:marLeft w:val="0"/>
      <w:marRight w:val="0"/>
      <w:marTop w:val="0"/>
      <w:marBottom w:val="0"/>
      <w:divBdr>
        <w:top w:val="none" w:sz="0" w:space="0" w:color="auto"/>
        <w:left w:val="none" w:sz="0" w:space="0" w:color="auto"/>
        <w:bottom w:val="none" w:sz="0" w:space="0" w:color="auto"/>
        <w:right w:val="none" w:sz="0" w:space="0" w:color="auto"/>
      </w:divBdr>
    </w:div>
    <w:div w:id="878933272">
      <w:bodyDiv w:val="1"/>
      <w:marLeft w:val="0"/>
      <w:marRight w:val="0"/>
      <w:marTop w:val="0"/>
      <w:marBottom w:val="0"/>
      <w:divBdr>
        <w:top w:val="none" w:sz="0" w:space="0" w:color="auto"/>
        <w:left w:val="none" w:sz="0" w:space="0" w:color="auto"/>
        <w:bottom w:val="none" w:sz="0" w:space="0" w:color="auto"/>
        <w:right w:val="none" w:sz="0" w:space="0" w:color="auto"/>
      </w:divBdr>
      <w:divsChild>
        <w:div w:id="137694070">
          <w:marLeft w:val="0"/>
          <w:marRight w:val="0"/>
          <w:marTop w:val="0"/>
          <w:marBottom w:val="0"/>
          <w:divBdr>
            <w:top w:val="none" w:sz="0" w:space="0" w:color="auto"/>
            <w:left w:val="none" w:sz="0" w:space="0" w:color="auto"/>
            <w:bottom w:val="none" w:sz="0" w:space="0" w:color="auto"/>
            <w:right w:val="none" w:sz="0" w:space="0" w:color="auto"/>
          </w:divBdr>
        </w:div>
      </w:divsChild>
    </w:div>
    <w:div w:id="1167095027">
      <w:bodyDiv w:val="1"/>
      <w:marLeft w:val="0"/>
      <w:marRight w:val="0"/>
      <w:marTop w:val="0"/>
      <w:marBottom w:val="0"/>
      <w:divBdr>
        <w:top w:val="none" w:sz="0" w:space="0" w:color="auto"/>
        <w:left w:val="none" w:sz="0" w:space="0" w:color="auto"/>
        <w:bottom w:val="none" w:sz="0" w:space="0" w:color="auto"/>
        <w:right w:val="none" w:sz="0" w:space="0" w:color="auto"/>
      </w:divBdr>
    </w:div>
    <w:div w:id="1399672834">
      <w:bodyDiv w:val="1"/>
      <w:marLeft w:val="0"/>
      <w:marRight w:val="0"/>
      <w:marTop w:val="0"/>
      <w:marBottom w:val="0"/>
      <w:divBdr>
        <w:top w:val="none" w:sz="0" w:space="0" w:color="auto"/>
        <w:left w:val="none" w:sz="0" w:space="0" w:color="auto"/>
        <w:bottom w:val="none" w:sz="0" w:space="0" w:color="auto"/>
        <w:right w:val="none" w:sz="0" w:space="0" w:color="auto"/>
      </w:divBdr>
      <w:divsChild>
        <w:div w:id="1255363535">
          <w:marLeft w:val="0"/>
          <w:marRight w:val="0"/>
          <w:marTop w:val="0"/>
          <w:marBottom w:val="0"/>
          <w:divBdr>
            <w:top w:val="none" w:sz="0" w:space="0" w:color="auto"/>
            <w:left w:val="none" w:sz="0" w:space="0" w:color="auto"/>
            <w:bottom w:val="none" w:sz="0" w:space="0" w:color="auto"/>
            <w:right w:val="none" w:sz="0" w:space="0" w:color="auto"/>
          </w:divBdr>
        </w:div>
      </w:divsChild>
    </w:div>
    <w:div w:id="1738936320">
      <w:bodyDiv w:val="1"/>
      <w:marLeft w:val="0"/>
      <w:marRight w:val="0"/>
      <w:marTop w:val="0"/>
      <w:marBottom w:val="0"/>
      <w:divBdr>
        <w:top w:val="none" w:sz="0" w:space="0" w:color="auto"/>
        <w:left w:val="none" w:sz="0" w:space="0" w:color="auto"/>
        <w:bottom w:val="none" w:sz="0" w:space="0" w:color="auto"/>
        <w:right w:val="none" w:sz="0" w:space="0" w:color="auto"/>
      </w:divBdr>
    </w:div>
    <w:div w:id="1774981692">
      <w:bodyDiv w:val="1"/>
      <w:marLeft w:val="0"/>
      <w:marRight w:val="0"/>
      <w:marTop w:val="0"/>
      <w:marBottom w:val="0"/>
      <w:divBdr>
        <w:top w:val="none" w:sz="0" w:space="0" w:color="auto"/>
        <w:left w:val="none" w:sz="0" w:space="0" w:color="auto"/>
        <w:bottom w:val="none" w:sz="0" w:space="0" w:color="auto"/>
        <w:right w:val="none" w:sz="0" w:space="0" w:color="auto"/>
      </w:divBdr>
      <w:divsChild>
        <w:div w:id="1518731800">
          <w:marLeft w:val="0"/>
          <w:marRight w:val="0"/>
          <w:marTop w:val="0"/>
          <w:marBottom w:val="0"/>
          <w:divBdr>
            <w:top w:val="none" w:sz="0" w:space="0" w:color="auto"/>
            <w:left w:val="none" w:sz="0" w:space="0" w:color="auto"/>
            <w:bottom w:val="none" w:sz="0" w:space="0" w:color="auto"/>
            <w:right w:val="none" w:sz="0" w:space="0" w:color="auto"/>
          </w:divBdr>
        </w:div>
      </w:divsChild>
    </w:div>
    <w:div w:id="1982609530">
      <w:bodyDiv w:val="1"/>
      <w:marLeft w:val="0"/>
      <w:marRight w:val="0"/>
      <w:marTop w:val="0"/>
      <w:marBottom w:val="0"/>
      <w:divBdr>
        <w:top w:val="none" w:sz="0" w:space="0" w:color="auto"/>
        <w:left w:val="none" w:sz="0" w:space="0" w:color="auto"/>
        <w:bottom w:val="none" w:sz="0" w:space="0" w:color="auto"/>
        <w:right w:val="none" w:sz="0" w:space="0" w:color="auto"/>
      </w:divBdr>
    </w:div>
    <w:div w:id="2123527732">
      <w:bodyDiv w:val="1"/>
      <w:marLeft w:val="0"/>
      <w:marRight w:val="0"/>
      <w:marTop w:val="0"/>
      <w:marBottom w:val="0"/>
      <w:divBdr>
        <w:top w:val="none" w:sz="0" w:space="0" w:color="auto"/>
        <w:left w:val="none" w:sz="0" w:space="0" w:color="auto"/>
        <w:bottom w:val="none" w:sz="0" w:space="0" w:color="auto"/>
        <w:right w:val="none" w:sz="0" w:space="0" w:color="auto"/>
      </w:divBdr>
    </w:div>
    <w:div w:id="2143964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hyperlink" Target="https://mvnrepository.com/artifact/com.sun.faces/jsf-api/2.2.14" TargetMode="External"/><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image" Target="media/image63.png"/><Relationship Id="rId71" Type="http://schemas.openxmlformats.org/officeDocument/2006/relationships/footer" Target="footer1.xml"/><Relationship Id="rId72" Type="http://schemas.openxmlformats.org/officeDocument/2006/relationships/header" Target="header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lsanchez/Library/Containers/com.microsoft.Word/Data/Library/Caches/3082/TM10002078/Documento%20moderno.dotx" TargetMode="External"/></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2A2A2A"/>
      </a:dk2>
      <a:lt2>
        <a:srgbClr val="F9F4EE"/>
      </a:lt2>
      <a:accent1>
        <a:srgbClr val="E09B3B"/>
      </a:accent1>
      <a:accent2>
        <a:srgbClr val="487B97"/>
      </a:accent2>
      <a:accent3>
        <a:srgbClr val="847B97"/>
      </a:accent3>
      <a:accent4>
        <a:srgbClr val="D96362"/>
      </a:accent4>
      <a:accent5>
        <a:srgbClr val="2B8073"/>
      </a:accent5>
      <a:accent6>
        <a:srgbClr val="B09C7D"/>
      </a:accent6>
      <a:hlink>
        <a:srgbClr val="847B97"/>
      </a:hlink>
      <a:folHlink>
        <a:srgbClr val="487B97"/>
      </a:folHlink>
    </a:clrScheme>
    <a:fontScheme name="Custom 9">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2516599-96F8-494D-A3E7-36EF21100809}">
  <we:reference id="wa104379501" version="1.0.0.0" store="es-ES" storeType="OMEX"/>
  <we:alternateReferences>
    <we:reference id="WA104379501" version="1.0.0.0" store="WA10437950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Documento moderno.dotx</Template>
  <TotalTime>152</TotalTime>
  <Pages>33</Pages>
  <Words>1717</Words>
  <Characters>9449</Characters>
  <Application>Microsoft Macintosh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Alfredo Sanchez Angeles</dc:creator>
  <cp:keywords/>
  <dc:description/>
  <cp:lastModifiedBy>Luis Alfredo Sanchez Angeles</cp:lastModifiedBy>
  <cp:revision>8</cp:revision>
  <dcterms:created xsi:type="dcterms:W3CDTF">2017-09-28T01:15:00Z</dcterms:created>
  <dcterms:modified xsi:type="dcterms:W3CDTF">2017-10-07T06:33:00Z</dcterms:modified>
</cp:coreProperties>
</file>